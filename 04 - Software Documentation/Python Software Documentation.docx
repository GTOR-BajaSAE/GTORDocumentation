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1FB05" w14:textId="593276A7" w:rsidR="004B413A" w:rsidRPr="002D559F" w:rsidRDefault="005E2B8C" w:rsidP="00090F67">
      <w:pPr>
        <w:pStyle w:val="Title"/>
      </w:pPr>
      <w:r>
        <w:t>Python Software</w:t>
      </w:r>
    </w:p>
    <w:p w14:paraId="5CF7AB0F" w14:textId="77777777" w:rsidR="00984599" w:rsidRPr="00984599" w:rsidRDefault="00CF39CF" w:rsidP="00090F67">
      <w:pPr>
        <w:pStyle w:val="Subtitle"/>
      </w:pPr>
      <w:r w:rsidRPr="00672EA7">
        <w:t>GT Off-Road Racing | Data Acquisitions</w:t>
      </w:r>
    </w:p>
    <w:p w14:paraId="246A39CA" w14:textId="06A0DFE0" w:rsidR="00984599" w:rsidRPr="00984599" w:rsidRDefault="00553923" w:rsidP="00090F67">
      <w:pPr>
        <w:pStyle w:val="Subtitle"/>
      </w:pPr>
      <w:r>
        <w:t>[</w:t>
      </w:r>
      <w:r w:rsidR="007A3B19">
        <w:t>Benjamin Boeckman</w:t>
      </w:r>
      <w:r>
        <w:t>]</w:t>
      </w:r>
    </w:p>
    <w:p w14:paraId="1A37BDF9" w14:textId="6B7F8262" w:rsidR="000D7F84" w:rsidRPr="00672EA7" w:rsidRDefault="00102CBD" w:rsidP="00090F67">
      <w:pPr>
        <w:pStyle w:val="Subtitle"/>
      </w:pPr>
      <w:r>
        <w:t>[</w:t>
      </w:r>
      <w:r w:rsidR="007A3B19">
        <w:t>06</w:t>
      </w:r>
      <w:r>
        <w:t>/</w:t>
      </w:r>
      <w:r w:rsidR="007A3B19">
        <w:t>18</w:t>
      </w:r>
      <w:r>
        <w:t>/</w:t>
      </w:r>
      <w:r w:rsidR="007A3B19">
        <w:t>2021</w:t>
      </w:r>
      <w:r>
        <w:t>]</w:t>
      </w:r>
    </w:p>
    <w:p w14:paraId="677FA6C9" w14:textId="77777777" w:rsidR="002D559F" w:rsidRDefault="002D559F" w:rsidP="002D559F"/>
    <w:p w14:paraId="272E691A" w14:textId="77777777" w:rsidR="002D559F" w:rsidRPr="002D559F" w:rsidRDefault="002D559F" w:rsidP="002D559F"/>
    <w:sdt>
      <w:sdtPr>
        <w:rPr>
          <w:b w:val="0"/>
          <w:i w:val="0"/>
          <w:iCs w:val="0"/>
          <w:color w:val="000000"/>
          <w:sz w:val="24"/>
          <w:szCs w:val="28"/>
          <w14:textFill>
            <w14:solidFill>
              <w14:srgbClr w14:val="000000">
                <w14:lumMod w14:val="75000"/>
              </w14:srgbClr>
            </w14:solidFill>
          </w14:textFill>
        </w:rPr>
        <w:id w:val="681717750"/>
        <w:docPartObj>
          <w:docPartGallery w:val="Table of Contents"/>
          <w:docPartUnique/>
        </w:docPartObj>
      </w:sdtPr>
      <w:sdtEndPr>
        <w:rPr>
          <w:bCs/>
          <w:noProof/>
          <w:szCs w:val="22"/>
        </w:rPr>
      </w:sdtEndPr>
      <w:sdtContent>
        <w:p w14:paraId="3A82DC7E" w14:textId="77777777" w:rsidR="000E2336" w:rsidRPr="002E3265" w:rsidRDefault="000E2336" w:rsidP="00090F67">
          <w:pPr>
            <w:pStyle w:val="TOCHeading"/>
          </w:pPr>
          <w:r w:rsidRPr="002E3265">
            <w:t>Table of Contents</w:t>
          </w:r>
        </w:p>
        <w:p w14:paraId="2F902B1A" w14:textId="5DB32369" w:rsidR="00691DA8" w:rsidRDefault="00FE0D1B">
          <w:pPr>
            <w:pStyle w:val="TOC1"/>
            <w:rPr>
              <w:rFonts w:eastAsiaTheme="minorEastAsia"/>
              <w:b w:val="0"/>
              <w:bCs w:val="0"/>
              <w:sz w:val="22"/>
              <w:szCs w:val="22"/>
              <w:lang w:eastAsia="zh-CN" w:bidi="he-IL"/>
            </w:rPr>
          </w:pPr>
          <w:r>
            <w:fldChar w:fldCharType="begin"/>
          </w:r>
          <w:r>
            <w:instrText xml:space="preserve"> TOC \o "1-6" \h \z \u </w:instrText>
          </w:r>
          <w:r>
            <w:fldChar w:fldCharType="separate"/>
          </w:r>
          <w:hyperlink w:anchor="_Toc80963154" w:history="1">
            <w:r w:rsidR="00691DA8" w:rsidRPr="00C865DB">
              <w:rPr>
                <w:rStyle w:val="Hyperlink"/>
              </w:rPr>
              <w:t>1.0 Overview</w:t>
            </w:r>
            <w:r w:rsidR="00691DA8">
              <w:rPr>
                <w:webHidden/>
              </w:rPr>
              <w:tab/>
            </w:r>
            <w:r w:rsidR="00691DA8">
              <w:rPr>
                <w:webHidden/>
              </w:rPr>
              <w:fldChar w:fldCharType="begin"/>
            </w:r>
            <w:r w:rsidR="00691DA8">
              <w:rPr>
                <w:webHidden/>
              </w:rPr>
              <w:instrText xml:space="preserve"> PAGEREF _Toc80963154 \h </w:instrText>
            </w:r>
            <w:r w:rsidR="00691DA8">
              <w:rPr>
                <w:webHidden/>
              </w:rPr>
            </w:r>
            <w:r w:rsidR="00691DA8">
              <w:rPr>
                <w:webHidden/>
              </w:rPr>
              <w:fldChar w:fldCharType="separate"/>
            </w:r>
            <w:r w:rsidR="00691DA8">
              <w:rPr>
                <w:webHidden/>
              </w:rPr>
              <w:t>2</w:t>
            </w:r>
            <w:r w:rsidR="00691DA8">
              <w:rPr>
                <w:webHidden/>
              </w:rPr>
              <w:fldChar w:fldCharType="end"/>
            </w:r>
          </w:hyperlink>
        </w:p>
        <w:p w14:paraId="48D241A9" w14:textId="4B85D2F6" w:rsidR="00691DA8" w:rsidRDefault="00E0130E">
          <w:pPr>
            <w:pStyle w:val="TOC2"/>
            <w:rPr>
              <w:rFonts w:eastAsiaTheme="minorEastAsia"/>
              <w:iCs w:val="0"/>
              <w:sz w:val="22"/>
              <w:szCs w:val="22"/>
              <w:lang w:eastAsia="zh-CN" w:bidi="he-IL"/>
            </w:rPr>
          </w:pPr>
          <w:hyperlink w:anchor="_Toc80963155" w:history="1">
            <w:r w:rsidR="00691DA8" w:rsidRPr="00C865DB">
              <w:rPr>
                <w:rStyle w:val="Hyperlink"/>
              </w:rPr>
              <w:t>1.1 Introduction</w:t>
            </w:r>
            <w:r w:rsidR="00691DA8">
              <w:rPr>
                <w:webHidden/>
              </w:rPr>
              <w:tab/>
            </w:r>
            <w:r w:rsidR="00691DA8">
              <w:rPr>
                <w:webHidden/>
              </w:rPr>
              <w:fldChar w:fldCharType="begin"/>
            </w:r>
            <w:r w:rsidR="00691DA8">
              <w:rPr>
                <w:webHidden/>
              </w:rPr>
              <w:instrText xml:space="preserve"> PAGEREF _Toc80963155 \h </w:instrText>
            </w:r>
            <w:r w:rsidR="00691DA8">
              <w:rPr>
                <w:webHidden/>
              </w:rPr>
            </w:r>
            <w:r w:rsidR="00691DA8">
              <w:rPr>
                <w:webHidden/>
              </w:rPr>
              <w:fldChar w:fldCharType="separate"/>
            </w:r>
            <w:r w:rsidR="00691DA8">
              <w:rPr>
                <w:webHidden/>
              </w:rPr>
              <w:t>2</w:t>
            </w:r>
            <w:r w:rsidR="00691DA8">
              <w:rPr>
                <w:webHidden/>
              </w:rPr>
              <w:fldChar w:fldCharType="end"/>
            </w:r>
          </w:hyperlink>
        </w:p>
        <w:p w14:paraId="452DD998" w14:textId="035513B4" w:rsidR="00691DA8" w:rsidRDefault="00E0130E">
          <w:pPr>
            <w:pStyle w:val="TOC2"/>
            <w:rPr>
              <w:rFonts w:eastAsiaTheme="minorEastAsia"/>
              <w:iCs w:val="0"/>
              <w:sz w:val="22"/>
              <w:szCs w:val="22"/>
              <w:lang w:eastAsia="zh-CN" w:bidi="he-IL"/>
            </w:rPr>
          </w:pPr>
          <w:hyperlink w:anchor="_Toc80963156" w:history="1">
            <w:r w:rsidR="00691DA8" w:rsidRPr="00C865DB">
              <w:rPr>
                <w:rStyle w:val="Hyperlink"/>
              </w:rPr>
              <w:t>1.2 Point of Contact</w:t>
            </w:r>
            <w:r w:rsidR="00691DA8">
              <w:rPr>
                <w:webHidden/>
              </w:rPr>
              <w:tab/>
            </w:r>
            <w:r w:rsidR="00691DA8">
              <w:rPr>
                <w:webHidden/>
              </w:rPr>
              <w:fldChar w:fldCharType="begin"/>
            </w:r>
            <w:r w:rsidR="00691DA8">
              <w:rPr>
                <w:webHidden/>
              </w:rPr>
              <w:instrText xml:space="preserve"> PAGEREF _Toc80963156 \h </w:instrText>
            </w:r>
            <w:r w:rsidR="00691DA8">
              <w:rPr>
                <w:webHidden/>
              </w:rPr>
            </w:r>
            <w:r w:rsidR="00691DA8">
              <w:rPr>
                <w:webHidden/>
              </w:rPr>
              <w:fldChar w:fldCharType="separate"/>
            </w:r>
            <w:r w:rsidR="00691DA8">
              <w:rPr>
                <w:webHidden/>
              </w:rPr>
              <w:t>2</w:t>
            </w:r>
            <w:r w:rsidR="00691DA8">
              <w:rPr>
                <w:webHidden/>
              </w:rPr>
              <w:fldChar w:fldCharType="end"/>
            </w:r>
          </w:hyperlink>
        </w:p>
        <w:p w14:paraId="0B0176F6" w14:textId="2FEBF86C" w:rsidR="00691DA8" w:rsidRDefault="00E0130E">
          <w:pPr>
            <w:pStyle w:val="TOC1"/>
            <w:rPr>
              <w:rFonts w:eastAsiaTheme="minorEastAsia"/>
              <w:b w:val="0"/>
              <w:bCs w:val="0"/>
              <w:sz w:val="22"/>
              <w:szCs w:val="22"/>
              <w:lang w:eastAsia="zh-CN" w:bidi="he-IL"/>
            </w:rPr>
          </w:pPr>
          <w:hyperlink w:anchor="_Toc80963157" w:history="1">
            <w:r w:rsidR="00691DA8" w:rsidRPr="00C865DB">
              <w:rPr>
                <w:rStyle w:val="Hyperlink"/>
              </w:rPr>
              <w:t>2.0 Software Needs and Installation Guide</w:t>
            </w:r>
            <w:r w:rsidR="00691DA8">
              <w:rPr>
                <w:webHidden/>
              </w:rPr>
              <w:tab/>
            </w:r>
            <w:r w:rsidR="00691DA8">
              <w:rPr>
                <w:webHidden/>
              </w:rPr>
              <w:fldChar w:fldCharType="begin"/>
            </w:r>
            <w:r w:rsidR="00691DA8">
              <w:rPr>
                <w:webHidden/>
              </w:rPr>
              <w:instrText xml:space="preserve"> PAGEREF _Toc80963157 \h </w:instrText>
            </w:r>
            <w:r w:rsidR="00691DA8">
              <w:rPr>
                <w:webHidden/>
              </w:rPr>
            </w:r>
            <w:r w:rsidR="00691DA8">
              <w:rPr>
                <w:webHidden/>
              </w:rPr>
              <w:fldChar w:fldCharType="separate"/>
            </w:r>
            <w:r w:rsidR="00691DA8">
              <w:rPr>
                <w:webHidden/>
              </w:rPr>
              <w:t>3</w:t>
            </w:r>
            <w:r w:rsidR="00691DA8">
              <w:rPr>
                <w:webHidden/>
              </w:rPr>
              <w:fldChar w:fldCharType="end"/>
            </w:r>
          </w:hyperlink>
        </w:p>
        <w:p w14:paraId="523D6D92" w14:textId="064FD350" w:rsidR="00691DA8" w:rsidRDefault="00E0130E">
          <w:pPr>
            <w:pStyle w:val="TOC2"/>
            <w:rPr>
              <w:rFonts w:eastAsiaTheme="minorEastAsia"/>
              <w:iCs w:val="0"/>
              <w:sz w:val="22"/>
              <w:szCs w:val="22"/>
              <w:lang w:eastAsia="zh-CN" w:bidi="he-IL"/>
            </w:rPr>
          </w:pPr>
          <w:hyperlink w:anchor="_Toc80963158" w:history="1">
            <w:r w:rsidR="00691DA8" w:rsidRPr="00C865DB">
              <w:rPr>
                <w:rStyle w:val="Hyperlink"/>
              </w:rPr>
              <w:t>2.1 Python Installation and Version</w:t>
            </w:r>
            <w:r w:rsidR="00691DA8">
              <w:rPr>
                <w:webHidden/>
              </w:rPr>
              <w:tab/>
            </w:r>
            <w:r w:rsidR="00691DA8">
              <w:rPr>
                <w:webHidden/>
              </w:rPr>
              <w:fldChar w:fldCharType="begin"/>
            </w:r>
            <w:r w:rsidR="00691DA8">
              <w:rPr>
                <w:webHidden/>
              </w:rPr>
              <w:instrText xml:space="preserve"> PAGEREF _Toc80963158 \h </w:instrText>
            </w:r>
            <w:r w:rsidR="00691DA8">
              <w:rPr>
                <w:webHidden/>
              </w:rPr>
            </w:r>
            <w:r w:rsidR="00691DA8">
              <w:rPr>
                <w:webHidden/>
              </w:rPr>
              <w:fldChar w:fldCharType="separate"/>
            </w:r>
            <w:r w:rsidR="00691DA8">
              <w:rPr>
                <w:webHidden/>
              </w:rPr>
              <w:t>3</w:t>
            </w:r>
            <w:r w:rsidR="00691DA8">
              <w:rPr>
                <w:webHidden/>
              </w:rPr>
              <w:fldChar w:fldCharType="end"/>
            </w:r>
          </w:hyperlink>
        </w:p>
        <w:p w14:paraId="19A14857" w14:textId="7814E369" w:rsidR="00691DA8" w:rsidRDefault="00E0130E">
          <w:pPr>
            <w:pStyle w:val="TOC2"/>
            <w:rPr>
              <w:rFonts w:eastAsiaTheme="minorEastAsia"/>
              <w:iCs w:val="0"/>
              <w:sz w:val="22"/>
              <w:szCs w:val="22"/>
              <w:lang w:eastAsia="zh-CN" w:bidi="he-IL"/>
            </w:rPr>
          </w:pPr>
          <w:hyperlink w:anchor="_Toc80963159" w:history="1">
            <w:r w:rsidR="00691DA8" w:rsidRPr="00C865DB">
              <w:rPr>
                <w:rStyle w:val="Hyperlink"/>
              </w:rPr>
              <w:t>2.2 IDE Options</w:t>
            </w:r>
            <w:r w:rsidR="00691DA8">
              <w:rPr>
                <w:webHidden/>
              </w:rPr>
              <w:tab/>
            </w:r>
            <w:r w:rsidR="00691DA8">
              <w:rPr>
                <w:webHidden/>
              </w:rPr>
              <w:fldChar w:fldCharType="begin"/>
            </w:r>
            <w:r w:rsidR="00691DA8">
              <w:rPr>
                <w:webHidden/>
              </w:rPr>
              <w:instrText xml:space="preserve"> PAGEREF _Toc80963159 \h </w:instrText>
            </w:r>
            <w:r w:rsidR="00691DA8">
              <w:rPr>
                <w:webHidden/>
              </w:rPr>
            </w:r>
            <w:r w:rsidR="00691DA8">
              <w:rPr>
                <w:webHidden/>
              </w:rPr>
              <w:fldChar w:fldCharType="separate"/>
            </w:r>
            <w:r w:rsidR="00691DA8">
              <w:rPr>
                <w:webHidden/>
              </w:rPr>
              <w:t>3</w:t>
            </w:r>
            <w:r w:rsidR="00691DA8">
              <w:rPr>
                <w:webHidden/>
              </w:rPr>
              <w:fldChar w:fldCharType="end"/>
            </w:r>
          </w:hyperlink>
        </w:p>
        <w:p w14:paraId="5B610453" w14:textId="036F4C5D" w:rsidR="00691DA8" w:rsidRDefault="00E0130E">
          <w:pPr>
            <w:pStyle w:val="TOC2"/>
            <w:rPr>
              <w:rFonts w:eastAsiaTheme="minorEastAsia"/>
              <w:iCs w:val="0"/>
              <w:sz w:val="22"/>
              <w:szCs w:val="22"/>
              <w:lang w:eastAsia="zh-CN" w:bidi="he-IL"/>
            </w:rPr>
          </w:pPr>
          <w:hyperlink w:anchor="_Toc80963160" w:history="1">
            <w:r w:rsidR="00691DA8" w:rsidRPr="00C865DB">
              <w:rPr>
                <w:rStyle w:val="Hyperlink"/>
              </w:rPr>
              <w:t>2.3 Installing Software Dependencies</w:t>
            </w:r>
            <w:r w:rsidR="00691DA8">
              <w:rPr>
                <w:webHidden/>
              </w:rPr>
              <w:tab/>
            </w:r>
            <w:r w:rsidR="00691DA8">
              <w:rPr>
                <w:webHidden/>
              </w:rPr>
              <w:fldChar w:fldCharType="begin"/>
            </w:r>
            <w:r w:rsidR="00691DA8">
              <w:rPr>
                <w:webHidden/>
              </w:rPr>
              <w:instrText xml:space="preserve"> PAGEREF _Toc80963160 \h </w:instrText>
            </w:r>
            <w:r w:rsidR="00691DA8">
              <w:rPr>
                <w:webHidden/>
              </w:rPr>
            </w:r>
            <w:r w:rsidR="00691DA8">
              <w:rPr>
                <w:webHidden/>
              </w:rPr>
              <w:fldChar w:fldCharType="separate"/>
            </w:r>
            <w:r w:rsidR="00691DA8">
              <w:rPr>
                <w:webHidden/>
              </w:rPr>
              <w:t>3</w:t>
            </w:r>
            <w:r w:rsidR="00691DA8">
              <w:rPr>
                <w:webHidden/>
              </w:rPr>
              <w:fldChar w:fldCharType="end"/>
            </w:r>
          </w:hyperlink>
        </w:p>
        <w:p w14:paraId="33EFD25F" w14:textId="7773F224" w:rsidR="00691DA8" w:rsidRDefault="00E0130E">
          <w:pPr>
            <w:pStyle w:val="TOC1"/>
            <w:rPr>
              <w:rFonts w:eastAsiaTheme="minorEastAsia"/>
              <w:b w:val="0"/>
              <w:bCs w:val="0"/>
              <w:sz w:val="22"/>
              <w:szCs w:val="22"/>
              <w:lang w:eastAsia="zh-CN" w:bidi="he-IL"/>
            </w:rPr>
          </w:pPr>
          <w:hyperlink w:anchor="_Toc80963161" w:history="1">
            <w:r w:rsidR="00691DA8" w:rsidRPr="00C865DB">
              <w:rPr>
                <w:rStyle w:val="Hyperlink"/>
              </w:rPr>
              <w:t>3.0 Style and Structure Guide</w:t>
            </w:r>
            <w:r w:rsidR="00691DA8">
              <w:rPr>
                <w:webHidden/>
              </w:rPr>
              <w:tab/>
            </w:r>
            <w:r w:rsidR="00691DA8">
              <w:rPr>
                <w:webHidden/>
              </w:rPr>
              <w:fldChar w:fldCharType="begin"/>
            </w:r>
            <w:r w:rsidR="00691DA8">
              <w:rPr>
                <w:webHidden/>
              </w:rPr>
              <w:instrText xml:space="preserve"> PAGEREF _Toc80963161 \h </w:instrText>
            </w:r>
            <w:r w:rsidR="00691DA8">
              <w:rPr>
                <w:webHidden/>
              </w:rPr>
            </w:r>
            <w:r w:rsidR="00691DA8">
              <w:rPr>
                <w:webHidden/>
              </w:rPr>
              <w:fldChar w:fldCharType="separate"/>
            </w:r>
            <w:r w:rsidR="00691DA8">
              <w:rPr>
                <w:webHidden/>
              </w:rPr>
              <w:t>5</w:t>
            </w:r>
            <w:r w:rsidR="00691DA8">
              <w:rPr>
                <w:webHidden/>
              </w:rPr>
              <w:fldChar w:fldCharType="end"/>
            </w:r>
          </w:hyperlink>
        </w:p>
        <w:p w14:paraId="126667C6" w14:textId="77979638" w:rsidR="00691DA8" w:rsidRDefault="00E0130E">
          <w:pPr>
            <w:pStyle w:val="TOC2"/>
            <w:rPr>
              <w:rFonts w:eastAsiaTheme="minorEastAsia"/>
              <w:iCs w:val="0"/>
              <w:sz w:val="22"/>
              <w:szCs w:val="22"/>
              <w:lang w:eastAsia="zh-CN" w:bidi="he-IL"/>
            </w:rPr>
          </w:pPr>
          <w:hyperlink w:anchor="_Toc80963162" w:history="1">
            <w:r w:rsidR="00691DA8" w:rsidRPr="00C865DB">
              <w:rPr>
                <w:rStyle w:val="Hyperlink"/>
              </w:rPr>
              <w:t>3.1 Python Style</w:t>
            </w:r>
            <w:r w:rsidR="00691DA8">
              <w:rPr>
                <w:webHidden/>
              </w:rPr>
              <w:tab/>
            </w:r>
            <w:r w:rsidR="00691DA8">
              <w:rPr>
                <w:webHidden/>
              </w:rPr>
              <w:fldChar w:fldCharType="begin"/>
            </w:r>
            <w:r w:rsidR="00691DA8">
              <w:rPr>
                <w:webHidden/>
              </w:rPr>
              <w:instrText xml:space="preserve"> PAGEREF _Toc80963162 \h </w:instrText>
            </w:r>
            <w:r w:rsidR="00691DA8">
              <w:rPr>
                <w:webHidden/>
              </w:rPr>
            </w:r>
            <w:r w:rsidR="00691DA8">
              <w:rPr>
                <w:webHidden/>
              </w:rPr>
              <w:fldChar w:fldCharType="separate"/>
            </w:r>
            <w:r w:rsidR="00691DA8">
              <w:rPr>
                <w:webHidden/>
              </w:rPr>
              <w:t>5</w:t>
            </w:r>
            <w:r w:rsidR="00691DA8">
              <w:rPr>
                <w:webHidden/>
              </w:rPr>
              <w:fldChar w:fldCharType="end"/>
            </w:r>
          </w:hyperlink>
        </w:p>
        <w:p w14:paraId="7DA7C18F" w14:textId="17D3EFBF" w:rsidR="00691DA8" w:rsidRDefault="00E0130E">
          <w:pPr>
            <w:pStyle w:val="TOC3"/>
            <w:rPr>
              <w:rFonts w:eastAsiaTheme="minorEastAsia"/>
              <w:i w:val="0"/>
              <w:sz w:val="22"/>
              <w:szCs w:val="22"/>
              <w:lang w:eastAsia="zh-CN" w:bidi="he-IL"/>
            </w:rPr>
          </w:pPr>
          <w:hyperlink w:anchor="_Toc80963163" w:history="1">
            <w:r w:rsidR="00691DA8" w:rsidRPr="00C865DB">
              <w:rPr>
                <w:rStyle w:val="Hyperlink"/>
              </w:rPr>
              <w:t>3.1.1 Variables and Functions</w:t>
            </w:r>
            <w:r w:rsidR="00691DA8">
              <w:rPr>
                <w:webHidden/>
              </w:rPr>
              <w:tab/>
            </w:r>
            <w:r w:rsidR="00691DA8">
              <w:rPr>
                <w:webHidden/>
              </w:rPr>
              <w:fldChar w:fldCharType="begin"/>
            </w:r>
            <w:r w:rsidR="00691DA8">
              <w:rPr>
                <w:webHidden/>
              </w:rPr>
              <w:instrText xml:space="preserve"> PAGEREF _Toc80963163 \h </w:instrText>
            </w:r>
            <w:r w:rsidR="00691DA8">
              <w:rPr>
                <w:webHidden/>
              </w:rPr>
            </w:r>
            <w:r w:rsidR="00691DA8">
              <w:rPr>
                <w:webHidden/>
              </w:rPr>
              <w:fldChar w:fldCharType="separate"/>
            </w:r>
            <w:r w:rsidR="00691DA8">
              <w:rPr>
                <w:webHidden/>
              </w:rPr>
              <w:t>5</w:t>
            </w:r>
            <w:r w:rsidR="00691DA8">
              <w:rPr>
                <w:webHidden/>
              </w:rPr>
              <w:fldChar w:fldCharType="end"/>
            </w:r>
          </w:hyperlink>
        </w:p>
        <w:p w14:paraId="27B998B7" w14:textId="3DC85CF2" w:rsidR="00691DA8" w:rsidRDefault="00E0130E">
          <w:pPr>
            <w:pStyle w:val="TOC3"/>
            <w:rPr>
              <w:rFonts w:eastAsiaTheme="minorEastAsia"/>
              <w:i w:val="0"/>
              <w:sz w:val="22"/>
              <w:szCs w:val="22"/>
              <w:lang w:eastAsia="zh-CN" w:bidi="he-IL"/>
            </w:rPr>
          </w:pPr>
          <w:hyperlink w:anchor="_Toc80963164" w:history="1">
            <w:r w:rsidR="00691DA8" w:rsidRPr="00C865DB">
              <w:rPr>
                <w:rStyle w:val="Hyperlink"/>
              </w:rPr>
              <w:t>3.1.2 Classes</w:t>
            </w:r>
            <w:r w:rsidR="00691DA8">
              <w:rPr>
                <w:webHidden/>
              </w:rPr>
              <w:tab/>
            </w:r>
            <w:r w:rsidR="00691DA8">
              <w:rPr>
                <w:webHidden/>
              </w:rPr>
              <w:fldChar w:fldCharType="begin"/>
            </w:r>
            <w:r w:rsidR="00691DA8">
              <w:rPr>
                <w:webHidden/>
              </w:rPr>
              <w:instrText xml:space="preserve"> PAGEREF _Toc80963164 \h </w:instrText>
            </w:r>
            <w:r w:rsidR="00691DA8">
              <w:rPr>
                <w:webHidden/>
              </w:rPr>
            </w:r>
            <w:r w:rsidR="00691DA8">
              <w:rPr>
                <w:webHidden/>
              </w:rPr>
              <w:fldChar w:fldCharType="separate"/>
            </w:r>
            <w:r w:rsidR="00691DA8">
              <w:rPr>
                <w:webHidden/>
              </w:rPr>
              <w:t>5</w:t>
            </w:r>
            <w:r w:rsidR="00691DA8">
              <w:rPr>
                <w:webHidden/>
              </w:rPr>
              <w:fldChar w:fldCharType="end"/>
            </w:r>
          </w:hyperlink>
        </w:p>
        <w:p w14:paraId="1624716F" w14:textId="1B80FA1B" w:rsidR="00691DA8" w:rsidRDefault="00E0130E">
          <w:pPr>
            <w:pStyle w:val="TOC1"/>
            <w:rPr>
              <w:rFonts w:eastAsiaTheme="minorEastAsia"/>
              <w:b w:val="0"/>
              <w:bCs w:val="0"/>
              <w:sz w:val="22"/>
              <w:szCs w:val="22"/>
              <w:lang w:eastAsia="zh-CN" w:bidi="he-IL"/>
            </w:rPr>
          </w:pPr>
          <w:hyperlink w:anchor="_Toc80963165" w:history="1">
            <w:r w:rsidR="00691DA8" w:rsidRPr="00C865DB">
              <w:rPr>
                <w:rStyle w:val="Hyperlink"/>
              </w:rPr>
              <w:t>4.0 Python Development Projects</w:t>
            </w:r>
            <w:r w:rsidR="00691DA8">
              <w:rPr>
                <w:webHidden/>
              </w:rPr>
              <w:tab/>
            </w:r>
            <w:r w:rsidR="00691DA8">
              <w:rPr>
                <w:webHidden/>
              </w:rPr>
              <w:fldChar w:fldCharType="begin"/>
            </w:r>
            <w:r w:rsidR="00691DA8">
              <w:rPr>
                <w:webHidden/>
              </w:rPr>
              <w:instrText xml:space="preserve"> PAGEREF _Toc80963165 \h </w:instrText>
            </w:r>
            <w:r w:rsidR="00691DA8">
              <w:rPr>
                <w:webHidden/>
              </w:rPr>
            </w:r>
            <w:r w:rsidR="00691DA8">
              <w:rPr>
                <w:webHidden/>
              </w:rPr>
              <w:fldChar w:fldCharType="separate"/>
            </w:r>
            <w:r w:rsidR="00691DA8">
              <w:rPr>
                <w:webHidden/>
              </w:rPr>
              <w:t>6</w:t>
            </w:r>
            <w:r w:rsidR="00691DA8">
              <w:rPr>
                <w:webHidden/>
              </w:rPr>
              <w:fldChar w:fldCharType="end"/>
            </w:r>
          </w:hyperlink>
        </w:p>
        <w:p w14:paraId="0F2077B5" w14:textId="1C2CE954" w:rsidR="00691DA8" w:rsidRDefault="00E0130E">
          <w:pPr>
            <w:pStyle w:val="TOC2"/>
            <w:rPr>
              <w:rFonts w:eastAsiaTheme="minorEastAsia"/>
              <w:iCs w:val="0"/>
              <w:sz w:val="22"/>
              <w:szCs w:val="22"/>
              <w:lang w:eastAsia="zh-CN" w:bidi="he-IL"/>
            </w:rPr>
          </w:pPr>
          <w:hyperlink w:anchor="_Toc80963166" w:history="1">
            <w:r w:rsidR="00691DA8" w:rsidRPr="00C865DB">
              <w:rPr>
                <w:rStyle w:val="Hyperlink"/>
              </w:rPr>
              <w:t>4.1 DAATA (Data Acquisition and Telemetry Application)</w:t>
            </w:r>
            <w:r w:rsidR="00691DA8">
              <w:rPr>
                <w:webHidden/>
              </w:rPr>
              <w:tab/>
            </w:r>
            <w:r w:rsidR="00691DA8">
              <w:rPr>
                <w:webHidden/>
              </w:rPr>
              <w:fldChar w:fldCharType="begin"/>
            </w:r>
            <w:r w:rsidR="00691DA8">
              <w:rPr>
                <w:webHidden/>
              </w:rPr>
              <w:instrText xml:space="preserve"> PAGEREF _Toc80963166 \h </w:instrText>
            </w:r>
            <w:r w:rsidR="00691DA8">
              <w:rPr>
                <w:webHidden/>
              </w:rPr>
            </w:r>
            <w:r w:rsidR="00691DA8">
              <w:rPr>
                <w:webHidden/>
              </w:rPr>
              <w:fldChar w:fldCharType="separate"/>
            </w:r>
            <w:r w:rsidR="00691DA8">
              <w:rPr>
                <w:webHidden/>
              </w:rPr>
              <w:t>6</w:t>
            </w:r>
            <w:r w:rsidR="00691DA8">
              <w:rPr>
                <w:webHidden/>
              </w:rPr>
              <w:fldChar w:fldCharType="end"/>
            </w:r>
          </w:hyperlink>
        </w:p>
        <w:p w14:paraId="6B9D200F" w14:textId="2F78B4BA" w:rsidR="00691DA8" w:rsidRDefault="00E0130E">
          <w:pPr>
            <w:pStyle w:val="TOC2"/>
            <w:rPr>
              <w:rFonts w:eastAsiaTheme="minorEastAsia"/>
              <w:iCs w:val="0"/>
              <w:sz w:val="22"/>
              <w:szCs w:val="22"/>
              <w:lang w:eastAsia="zh-CN" w:bidi="he-IL"/>
            </w:rPr>
          </w:pPr>
          <w:hyperlink w:anchor="_Toc80963167" w:history="1">
            <w:r w:rsidR="00691DA8" w:rsidRPr="00C865DB">
              <w:rPr>
                <w:rStyle w:val="Hyperlink"/>
              </w:rPr>
              <w:t>4.2 . . .</w:t>
            </w:r>
            <w:r w:rsidR="00691DA8">
              <w:rPr>
                <w:webHidden/>
              </w:rPr>
              <w:tab/>
            </w:r>
            <w:r w:rsidR="00691DA8">
              <w:rPr>
                <w:webHidden/>
              </w:rPr>
              <w:fldChar w:fldCharType="begin"/>
            </w:r>
            <w:r w:rsidR="00691DA8">
              <w:rPr>
                <w:webHidden/>
              </w:rPr>
              <w:instrText xml:space="preserve"> PAGEREF _Toc80963167 \h </w:instrText>
            </w:r>
            <w:r w:rsidR="00691DA8">
              <w:rPr>
                <w:webHidden/>
              </w:rPr>
            </w:r>
            <w:r w:rsidR="00691DA8">
              <w:rPr>
                <w:webHidden/>
              </w:rPr>
              <w:fldChar w:fldCharType="separate"/>
            </w:r>
            <w:r w:rsidR="00691DA8">
              <w:rPr>
                <w:webHidden/>
              </w:rPr>
              <w:t>6</w:t>
            </w:r>
            <w:r w:rsidR="00691DA8">
              <w:rPr>
                <w:webHidden/>
              </w:rPr>
              <w:fldChar w:fldCharType="end"/>
            </w:r>
          </w:hyperlink>
        </w:p>
        <w:p w14:paraId="05E3E054" w14:textId="58793234" w:rsidR="00691DA8" w:rsidRDefault="00E0130E">
          <w:pPr>
            <w:pStyle w:val="TOC1"/>
            <w:rPr>
              <w:rFonts w:eastAsiaTheme="minorEastAsia"/>
              <w:b w:val="0"/>
              <w:bCs w:val="0"/>
              <w:sz w:val="22"/>
              <w:szCs w:val="22"/>
              <w:lang w:eastAsia="zh-CN" w:bidi="he-IL"/>
            </w:rPr>
          </w:pPr>
          <w:hyperlink w:anchor="_Toc80963168" w:history="1">
            <w:r w:rsidR="00691DA8" w:rsidRPr="00C865DB">
              <w:rPr>
                <w:rStyle w:val="Hyperlink"/>
              </w:rPr>
              <w:t>5.0 References</w:t>
            </w:r>
            <w:r w:rsidR="00691DA8">
              <w:rPr>
                <w:webHidden/>
              </w:rPr>
              <w:tab/>
            </w:r>
            <w:r w:rsidR="00691DA8">
              <w:rPr>
                <w:webHidden/>
              </w:rPr>
              <w:fldChar w:fldCharType="begin"/>
            </w:r>
            <w:r w:rsidR="00691DA8">
              <w:rPr>
                <w:webHidden/>
              </w:rPr>
              <w:instrText xml:space="preserve"> PAGEREF _Toc80963168 \h </w:instrText>
            </w:r>
            <w:r w:rsidR="00691DA8">
              <w:rPr>
                <w:webHidden/>
              </w:rPr>
            </w:r>
            <w:r w:rsidR="00691DA8">
              <w:rPr>
                <w:webHidden/>
              </w:rPr>
              <w:fldChar w:fldCharType="separate"/>
            </w:r>
            <w:r w:rsidR="00691DA8">
              <w:rPr>
                <w:webHidden/>
              </w:rPr>
              <w:t>7</w:t>
            </w:r>
            <w:r w:rsidR="00691DA8">
              <w:rPr>
                <w:webHidden/>
              </w:rPr>
              <w:fldChar w:fldCharType="end"/>
            </w:r>
          </w:hyperlink>
        </w:p>
        <w:p w14:paraId="1221BA2E" w14:textId="6902E130" w:rsidR="00691DA8" w:rsidRDefault="00E0130E">
          <w:pPr>
            <w:pStyle w:val="TOC1"/>
            <w:rPr>
              <w:rFonts w:eastAsiaTheme="minorEastAsia"/>
              <w:b w:val="0"/>
              <w:bCs w:val="0"/>
              <w:sz w:val="22"/>
              <w:szCs w:val="22"/>
              <w:lang w:eastAsia="zh-CN" w:bidi="he-IL"/>
            </w:rPr>
          </w:pPr>
          <w:hyperlink w:anchor="_Toc80963169" w:history="1">
            <w:r w:rsidR="00691DA8" w:rsidRPr="00C865DB">
              <w:rPr>
                <w:rStyle w:val="Hyperlink"/>
              </w:rPr>
              <w:t>6.0 Revision History</w:t>
            </w:r>
            <w:r w:rsidR="00691DA8">
              <w:rPr>
                <w:webHidden/>
              </w:rPr>
              <w:tab/>
            </w:r>
            <w:r w:rsidR="00691DA8">
              <w:rPr>
                <w:webHidden/>
              </w:rPr>
              <w:fldChar w:fldCharType="begin"/>
            </w:r>
            <w:r w:rsidR="00691DA8">
              <w:rPr>
                <w:webHidden/>
              </w:rPr>
              <w:instrText xml:space="preserve"> PAGEREF _Toc80963169 \h </w:instrText>
            </w:r>
            <w:r w:rsidR="00691DA8">
              <w:rPr>
                <w:webHidden/>
              </w:rPr>
            </w:r>
            <w:r w:rsidR="00691DA8">
              <w:rPr>
                <w:webHidden/>
              </w:rPr>
              <w:fldChar w:fldCharType="separate"/>
            </w:r>
            <w:r w:rsidR="00691DA8">
              <w:rPr>
                <w:webHidden/>
              </w:rPr>
              <w:t>8</w:t>
            </w:r>
            <w:r w:rsidR="00691DA8">
              <w:rPr>
                <w:webHidden/>
              </w:rPr>
              <w:fldChar w:fldCharType="end"/>
            </w:r>
          </w:hyperlink>
        </w:p>
        <w:p w14:paraId="3936BED1" w14:textId="32F02B03" w:rsidR="000E2336" w:rsidRDefault="00FE0D1B">
          <w:r>
            <w:rPr>
              <w:sz w:val="20"/>
              <w:szCs w:val="20"/>
            </w:rPr>
            <w:fldChar w:fldCharType="end"/>
          </w:r>
        </w:p>
      </w:sdtContent>
    </w:sdt>
    <w:p w14:paraId="04431BD1" w14:textId="77777777" w:rsidR="008C23E0" w:rsidRPr="008C23E0" w:rsidRDefault="008C23E0" w:rsidP="008C23E0"/>
    <w:p w14:paraId="1D8EC3C5" w14:textId="77777777" w:rsidR="00A80339" w:rsidRDefault="00CF39CF" w:rsidP="000E2336">
      <w:pPr>
        <w:pStyle w:val="Heading1"/>
      </w:pPr>
      <w:bookmarkStart w:id="0" w:name="_Toc80963154"/>
      <w:r>
        <w:lastRenderedPageBreak/>
        <w:t xml:space="preserve">1.0 </w:t>
      </w:r>
      <w:r w:rsidR="004B413A">
        <w:t>Overview</w:t>
      </w:r>
      <w:bookmarkEnd w:id="0"/>
      <w:r>
        <w:tab/>
      </w:r>
    </w:p>
    <w:p w14:paraId="08F921CE" w14:textId="37D23319" w:rsidR="006E7C21" w:rsidRDefault="006E7C21" w:rsidP="006E7C21">
      <w:pPr>
        <w:pStyle w:val="Heading2"/>
      </w:pPr>
      <w:bookmarkStart w:id="1" w:name="_Toc71665471"/>
      <w:bookmarkStart w:id="2" w:name="_Toc73395145"/>
      <w:bookmarkStart w:id="3" w:name="_Toc80963155"/>
      <w:r w:rsidRPr="00600118">
        <w:t>1.1 Introduction</w:t>
      </w:r>
      <w:bookmarkEnd w:id="1"/>
      <w:bookmarkEnd w:id="2"/>
      <w:bookmarkEnd w:id="3"/>
    </w:p>
    <w:p w14:paraId="1AF68BC4" w14:textId="0F6C5B46" w:rsidR="00DD0807" w:rsidRDefault="0009232E" w:rsidP="002F0E7B">
      <w:r>
        <w:t xml:space="preserve">Data is </w:t>
      </w:r>
      <w:r w:rsidR="00D54C15">
        <w:t>central</w:t>
      </w:r>
      <w:r>
        <w:t xml:space="preserve"> to what we do here in</w:t>
      </w:r>
      <w:r w:rsidR="00691DA8">
        <w:t xml:space="preserve"> the</w:t>
      </w:r>
      <w:r>
        <w:t xml:space="preserve"> DAQ (</w:t>
      </w:r>
      <w:r w:rsidR="00D54C15">
        <w:t>Data Acquisition)</w:t>
      </w:r>
      <w:r w:rsidR="00691DA8">
        <w:t xml:space="preserve"> sub team of GT Off Road</w:t>
      </w:r>
      <w:r w:rsidR="00D54C15">
        <w:t xml:space="preserve">. </w:t>
      </w:r>
      <w:r w:rsidR="00C01E3A">
        <w:t xml:space="preserve">Because of this, we need to take advantage of robust </w:t>
      </w:r>
      <w:r w:rsidR="003D59C1">
        <w:t>programming languages that are better for certain situation</w:t>
      </w:r>
      <w:r w:rsidR="00691DA8">
        <w:t>s</w:t>
      </w:r>
      <w:r w:rsidR="003D59C1">
        <w:t xml:space="preserve"> than others. On the </w:t>
      </w:r>
      <w:r w:rsidR="00484ED7">
        <w:t>lower-level</w:t>
      </w:r>
      <w:r w:rsidR="003D59C1">
        <w:t xml:space="preserve"> side of collection, we use C++ because of its ease of </w:t>
      </w:r>
      <w:r w:rsidR="00AC68A1">
        <w:t xml:space="preserve">memory handling and efficiency with </w:t>
      </w:r>
      <w:r w:rsidR="00151253">
        <w:t>weaker computational devices</w:t>
      </w:r>
      <w:r w:rsidR="00691DA8">
        <w:t xml:space="preserve"> like the Teensy microcontrollers we connect to sensors on the car</w:t>
      </w:r>
      <w:r w:rsidR="00151253">
        <w:t>. Once the data is collected on those devices</w:t>
      </w:r>
      <w:r w:rsidR="00484ED7">
        <w:t xml:space="preserve"> though</w:t>
      </w:r>
      <w:r w:rsidR="00151253">
        <w:t xml:space="preserve">, we then need to do something with it. This includes separating it, storing it, organizing it, </w:t>
      </w:r>
      <w:r w:rsidR="00B63923">
        <w:t xml:space="preserve">displaying it, and anything else you can think of. This is where Python comes in. </w:t>
      </w:r>
    </w:p>
    <w:p w14:paraId="61950F71" w14:textId="25E748C2" w:rsidR="00C5205B" w:rsidRDefault="00B63923" w:rsidP="007B6EB1">
      <w:r>
        <w:t xml:space="preserve">Python is a great programming language because </w:t>
      </w:r>
      <w:r w:rsidR="0076138E">
        <w:t>it is</w:t>
      </w:r>
      <w:r>
        <w:t xml:space="preserve"> extremely versatile and has </w:t>
      </w:r>
      <w:r w:rsidR="00691DA8">
        <w:t>many ways</w:t>
      </w:r>
      <w:r>
        <w:t xml:space="preserve"> of solving the </w:t>
      </w:r>
      <w:r w:rsidR="00740B75">
        <w:t>same problem.</w:t>
      </w:r>
      <w:r w:rsidR="00DD0807">
        <w:t xml:space="preserve"> </w:t>
      </w:r>
      <w:r w:rsidR="00C5205B">
        <w:t xml:space="preserve">We use it to parse packets, organize data, </w:t>
      </w:r>
      <w:r w:rsidR="00DF64C2">
        <w:t>and display it through a GUI (graphical user interface)</w:t>
      </w:r>
      <w:r w:rsidR="00294DFC">
        <w:t xml:space="preserve"> in our data </w:t>
      </w:r>
      <w:r w:rsidR="00294DFC" w:rsidRPr="00D71D2C">
        <w:rPr>
          <w:b/>
          <w:bCs/>
        </w:rPr>
        <w:t>application</w:t>
      </w:r>
      <w:r w:rsidR="00294DFC">
        <w:t>*</w:t>
      </w:r>
      <w:r w:rsidR="00DF64C2">
        <w:t xml:space="preserve">. This is </w:t>
      </w:r>
      <w:r w:rsidR="008F7401">
        <w:t>critical</w:t>
      </w:r>
      <w:r w:rsidR="00DF64C2">
        <w:t xml:space="preserve"> as it gives us accurate feedback about the car so that we can </w:t>
      </w:r>
      <w:r w:rsidR="008B2D16">
        <w:t xml:space="preserve">assess </w:t>
      </w:r>
      <w:r w:rsidR="008F7401">
        <w:t>its</w:t>
      </w:r>
      <w:r w:rsidR="008B2D16">
        <w:t xml:space="preserve"> actual performance without having to speculate or just trust in the design.</w:t>
      </w:r>
    </w:p>
    <w:p w14:paraId="15FF2804" w14:textId="3CAEB412" w:rsidR="002F0E7B" w:rsidRPr="002F0E7B" w:rsidRDefault="00DD0807" w:rsidP="007B6EB1">
      <w:r>
        <w:t xml:space="preserve">Now that you know you need to use Python to get involved with </w:t>
      </w:r>
      <w:r w:rsidR="00CC7738">
        <w:t xml:space="preserve">development for </w:t>
      </w:r>
      <w:r w:rsidR="009C137A">
        <w:t>dealing with</w:t>
      </w:r>
      <w:r w:rsidR="00CC7738">
        <w:t xml:space="preserve"> collected data</w:t>
      </w:r>
      <w:r w:rsidR="00484ED7">
        <w:t xml:space="preserve">, you may be wondering </w:t>
      </w:r>
      <w:r w:rsidR="007D1BF9">
        <w:t>where to get experience with it, what IDE you should use, what version of Python to install</w:t>
      </w:r>
      <w:r w:rsidR="003942AD">
        <w:t>,</w:t>
      </w:r>
      <w:r w:rsidR="007D1BF9">
        <w:t xml:space="preserve"> </w:t>
      </w:r>
      <w:r w:rsidR="00FF7454">
        <w:t xml:space="preserve">what dependencies you may need to work on the software, and </w:t>
      </w:r>
      <w:r w:rsidR="00D71D2C">
        <w:t>so on</w:t>
      </w:r>
      <w:r w:rsidR="00FF7454">
        <w:t xml:space="preserve">. </w:t>
      </w:r>
      <w:r w:rsidR="00582748">
        <w:t>I will do my</w:t>
      </w:r>
      <w:r w:rsidR="00FF7454">
        <w:t xml:space="preserve"> best to tackle and assess each of these roadblocks </w:t>
      </w:r>
      <w:r w:rsidR="006B3695">
        <w:t xml:space="preserve">that keep you from becoming the </w:t>
      </w:r>
      <w:r w:rsidR="00315DB5">
        <w:t>s</w:t>
      </w:r>
      <w:r w:rsidR="006B3695">
        <w:t xml:space="preserve">oftware </w:t>
      </w:r>
      <w:r w:rsidR="00446E0F">
        <w:t>engineering ma</w:t>
      </w:r>
      <w:r w:rsidR="00D71D2C">
        <w:t>ster</w:t>
      </w:r>
      <w:r w:rsidR="00446E0F">
        <w:t xml:space="preserve"> we all know you can be</w:t>
      </w:r>
      <w:r w:rsidR="00D71D2C">
        <w:t xml:space="preserve"> for the DAQ Team and beyond</w:t>
      </w:r>
      <w:r w:rsidR="00446E0F">
        <w:t>.</w:t>
      </w:r>
      <w:r w:rsidR="00484ED7">
        <w:t xml:space="preserve"> </w:t>
      </w:r>
    </w:p>
    <w:p w14:paraId="58928904" w14:textId="418EDEAA" w:rsidR="006E7C21" w:rsidRDefault="00294DFC" w:rsidP="00294DFC">
      <w:r>
        <w:t>*</w:t>
      </w:r>
      <w:r w:rsidRPr="00D71D2C">
        <w:rPr>
          <w:b/>
          <w:bCs/>
        </w:rPr>
        <w:t xml:space="preserve">For more information on </w:t>
      </w:r>
      <w:r w:rsidR="00D84A05" w:rsidRPr="00D71D2C">
        <w:rPr>
          <w:b/>
          <w:bCs/>
        </w:rPr>
        <w:t>how to use</w:t>
      </w:r>
      <w:r w:rsidR="00D71D2C" w:rsidRPr="00D71D2C">
        <w:rPr>
          <w:b/>
          <w:bCs/>
        </w:rPr>
        <w:t>, develop in, and understand the structure of</w:t>
      </w:r>
      <w:r w:rsidR="00D84A05" w:rsidRPr="00D71D2C">
        <w:rPr>
          <w:b/>
          <w:bCs/>
        </w:rPr>
        <w:t xml:space="preserve"> the application</w:t>
      </w:r>
      <w:r w:rsidRPr="00D71D2C">
        <w:rPr>
          <w:b/>
          <w:bCs/>
        </w:rPr>
        <w:t xml:space="preserve">, see </w:t>
      </w:r>
      <w:r w:rsidR="002A2854" w:rsidRPr="00D71D2C">
        <w:rPr>
          <w:b/>
          <w:bCs/>
        </w:rPr>
        <w:t>“DAATA Documentation” in the</w:t>
      </w:r>
      <w:r w:rsidR="00CF4398" w:rsidRPr="00D71D2C">
        <w:rPr>
          <w:b/>
          <w:bCs/>
        </w:rPr>
        <w:t xml:space="preserve"> Software Documentation folder of the</w:t>
      </w:r>
      <w:r w:rsidR="002A2854" w:rsidRPr="00D71D2C">
        <w:rPr>
          <w:b/>
          <w:bCs/>
        </w:rPr>
        <w:t xml:space="preserve"> Documentation Repository.</w:t>
      </w:r>
    </w:p>
    <w:p w14:paraId="624A63DE" w14:textId="77777777" w:rsidR="00CF39CF" w:rsidRDefault="00CF39CF" w:rsidP="00CF39CF"/>
    <w:p w14:paraId="5AE63721" w14:textId="4DCBADDE" w:rsidR="00A12CD1" w:rsidRPr="004114CD" w:rsidRDefault="004114CD" w:rsidP="004114CD">
      <w:pPr>
        <w:pStyle w:val="Heading1"/>
      </w:pPr>
      <w:bookmarkStart w:id="4" w:name="_Toc80963157"/>
      <w:r w:rsidRPr="004114CD">
        <w:lastRenderedPageBreak/>
        <w:t xml:space="preserve">2.0 </w:t>
      </w:r>
      <w:r w:rsidR="001175CE">
        <w:t>Python</w:t>
      </w:r>
      <w:r w:rsidRPr="004114CD">
        <w:t xml:space="preserve"> </w:t>
      </w:r>
      <w:r w:rsidR="007B6EB1">
        <w:t>Setup</w:t>
      </w:r>
      <w:r w:rsidR="00057D1E">
        <w:t xml:space="preserve"> and </w:t>
      </w:r>
      <w:bookmarkEnd w:id="4"/>
      <w:r w:rsidR="007B6EB1">
        <w:t>Getting Started</w:t>
      </w:r>
    </w:p>
    <w:p w14:paraId="3854FA16" w14:textId="27696CA5" w:rsidR="00B96578" w:rsidRDefault="0005185F" w:rsidP="0039580D">
      <w:pPr>
        <w:pStyle w:val="Heading2"/>
      </w:pPr>
      <w:bookmarkStart w:id="5" w:name="_Toc80963158"/>
      <w:r>
        <w:t xml:space="preserve">2.1 </w:t>
      </w:r>
      <w:r w:rsidR="00057D1E">
        <w:t xml:space="preserve">Python </w:t>
      </w:r>
      <w:r w:rsidR="005E0E07">
        <w:t>I</w:t>
      </w:r>
      <w:r w:rsidR="00057D1E" w:rsidRPr="00723192">
        <w:t>nstallation</w:t>
      </w:r>
      <w:r w:rsidR="00057D1E">
        <w:t xml:space="preserve"> and </w:t>
      </w:r>
      <w:r w:rsidR="005E0E07">
        <w:t>V</w:t>
      </w:r>
      <w:r w:rsidR="00057D1E">
        <w:t>ersion</w:t>
      </w:r>
      <w:bookmarkEnd w:id="5"/>
      <w:r>
        <w:t xml:space="preserve"> </w:t>
      </w:r>
    </w:p>
    <w:p w14:paraId="40EB4924" w14:textId="06A503F9" w:rsidR="007B6EB1" w:rsidRDefault="007B6EB1" w:rsidP="00794286">
      <w:r>
        <w:t>Let’s first ensure that you have Python downloaded, the right version, and that it’s added to your PATH variables.</w:t>
      </w:r>
    </w:p>
    <w:p w14:paraId="039627C0" w14:textId="587B73D8" w:rsidR="007B6EB1" w:rsidRDefault="007B6EB1" w:rsidP="007B6EB1">
      <w:pPr>
        <w:pStyle w:val="Heading3"/>
      </w:pPr>
      <w:r>
        <w:t>2.1.1 Python Version and Download</w:t>
      </w:r>
    </w:p>
    <w:p w14:paraId="13062C90" w14:textId="1BD1FE13" w:rsidR="009067E0" w:rsidRDefault="00794286" w:rsidP="007B6EB1">
      <w:r>
        <w:t xml:space="preserve">We use </w:t>
      </w:r>
      <w:hyperlink r:id="rId8" w:history="1">
        <w:r w:rsidRPr="007B6EB1">
          <w:rPr>
            <w:rStyle w:val="Hyperlink"/>
          </w:rPr>
          <w:t>Python 3.6</w:t>
        </w:r>
        <w:r w:rsidR="007B6EB1" w:rsidRPr="007B6EB1">
          <w:rPr>
            <w:rStyle w:val="Hyperlink"/>
          </w:rPr>
          <w:t>.8</w:t>
        </w:r>
      </w:hyperlink>
      <w:r>
        <w:t xml:space="preserve"> here at DAQ for</w:t>
      </w:r>
      <w:r w:rsidR="007B6EB1">
        <w:t xml:space="preserve"> developing in</w:t>
      </w:r>
      <w:r>
        <w:t xml:space="preserve"> our data </w:t>
      </w:r>
      <w:r w:rsidR="00756181">
        <w:t>GUI</w:t>
      </w:r>
      <w:r>
        <w:t xml:space="preserve"> app.</w:t>
      </w:r>
    </w:p>
    <w:p w14:paraId="1A11F23A" w14:textId="4AD9CCB3" w:rsidR="007B6EB1" w:rsidRDefault="007B6EB1" w:rsidP="007B6EB1">
      <w:r>
        <w:t>After clicking the download link above</w:t>
      </w:r>
      <w:r w:rsidR="004441A7">
        <w:t xml:space="preserve">, </w:t>
      </w:r>
      <w:r w:rsidR="006B00AA">
        <w:t xml:space="preserve">find the corresponding </w:t>
      </w:r>
      <w:r w:rsidR="005E37DB">
        <w:t>installer</w:t>
      </w:r>
      <w:r w:rsidR="006B00AA">
        <w:t xml:space="preserve"> at the bottom of the page for your operating system</w:t>
      </w:r>
      <w:r>
        <w:t xml:space="preserve"> and proceed to download it, and then follow all steps </w:t>
      </w:r>
      <w:r w:rsidR="005E37DB">
        <w:t>of the installer</w:t>
      </w:r>
      <w:r w:rsidR="006B00AA">
        <w:t>.</w:t>
      </w:r>
    </w:p>
    <w:p w14:paraId="78B7F0A2" w14:textId="4CFF1D47" w:rsidR="007B6EB1" w:rsidRDefault="007B6EB1" w:rsidP="007B6EB1">
      <w:pPr>
        <w:pStyle w:val="Heading3"/>
      </w:pPr>
      <w:r>
        <w:t>2.1.2 Adding Python to PATH</w:t>
      </w:r>
    </w:p>
    <w:p w14:paraId="292246CF" w14:textId="1085E381" w:rsidR="007B6EB1" w:rsidRPr="007B6EB1" w:rsidRDefault="00F02E04" w:rsidP="004C525E">
      <w:r>
        <w:t xml:space="preserve">An important thing if </w:t>
      </w:r>
      <w:r w:rsidR="00A83E9C">
        <w:t>you are</w:t>
      </w:r>
      <w:r>
        <w:t xml:space="preserve"> going to be using Python is that it must be referenced to your PATH variables. If you don’t know what those are, don’t worry. </w:t>
      </w:r>
      <w:r w:rsidR="00540E51">
        <w:t xml:space="preserve">These are just applications that your OS can recognize and run when </w:t>
      </w:r>
      <w:r w:rsidR="00916BBB">
        <w:t xml:space="preserve">they need to be executed for your code to </w:t>
      </w:r>
      <w:r w:rsidR="004C525E">
        <w:t>be interpreted properly</w:t>
      </w:r>
      <w:r w:rsidR="00916BBB">
        <w:t xml:space="preserve">. </w:t>
      </w:r>
      <w:r w:rsidR="0010450C">
        <w:t xml:space="preserve">While you’re installing Python, be sure to </w:t>
      </w:r>
      <w:r w:rsidR="00714BDC">
        <w:t xml:space="preserve">specify that you want it to automatically add it to your PATH if it asks. If it </w:t>
      </w:r>
      <w:r w:rsidR="00A83E9C">
        <w:t>does not</w:t>
      </w:r>
      <w:r w:rsidR="00714BDC">
        <w:t>, or if you’re not sure</w:t>
      </w:r>
      <w:r w:rsidR="00961B6A">
        <w:t>,</w:t>
      </w:r>
      <w:r w:rsidR="004C525E">
        <w:t xml:space="preserve"> use </w:t>
      </w:r>
      <w:hyperlink r:id="rId9" w:history="1">
        <w:r w:rsidR="004C525E" w:rsidRPr="004C525E">
          <w:rPr>
            <w:rStyle w:val="Hyperlink"/>
          </w:rPr>
          <w:t>this walkthrough</w:t>
        </w:r>
      </w:hyperlink>
      <w:r w:rsidR="004C525E">
        <w:t xml:space="preserve"> and run through it to ensure that Python was added to the PATH successfully</w:t>
      </w:r>
      <w:r w:rsidR="007F7C30">
        <w:t xml:space="preserve">. </w:t>
      </w:r>
      <w:r w:rsidR="004C525E">
        <w:t>It includes help for just about every operating system that you’ll need assistance for.</w:t>
      </w:r>
    </w:p>
    <w:p w14:paraId="489CC7D9" w14:textId="4CDAF66A" w:rsidR="00F43B27" w:rsidRDefault="00723192" w:rsidP="0039580D">
      <w:pPr>
        <w:pStyle w:val="Heading2"/>
      </w:pPr>
      <w:bookmarkStart w:id="6" w:name="_Toc80963159"/>
      <w:r>
        <w:t>2.</w:t>
      </w:r>
      <w:r w:rsidR="00861A02">
        <w:t>2</w:t>
      </w:r>
      <w:r>
        <w:t xml:space="preserve"> IDE </w:t>
      </w:r>
      <w:r w:rsidR="005E0E07">
        <w:t>O</w:t>
      </w:r>
      <w:r w:rsidR="00D76367">
        <w:t>ptions</w:t>
      </w:r>
      <w:bookmarkEnd w:id="6"/>
    </w:p>
    <w:p w14:paraId="103B6662" w14:textId="701B9FFD" w:rsidR="005279A7" w:rsidRDefault="005279A7" w:rsidP="007B6EB1">
      <w:r>
        <w:t>An IDE is an Integrated Development Environment. If you’ve done any programming before you’ve probably used one or are aware of what they are. They are very helpful programs as they help you organize your code, interface with git and version control, keep you from making mistakes, and include many other benefits when developing.</w:t>
      </w:r>
    </w:p>
    <w:p w14:paraId="566E1E2F" w14:textId="3935B221" w:rsidR="005279A7" w:rsidRDefault="005279A7" w:rsidP="007B6EB1">
      <w:r>
        <w:t>T</w:t>
      </w:r>
      <w:r w:rsidR="00457A21">
        <w:t>wo options are highly recommended</w:t>
      </w:r>
      <w:r>
        <w:t>: Visual Studio Code and PyCharm</w:t>
      </w:r>
      <w:r w:rsidR="00457A21">
        <w:t>. This is because they are both widely used on the team and by</w:t>
      </w:r>
      <w:r>
        <w:t xml:space="preserve"> many</w:t>
      </w:r>
      <w:r w:rsidR="00457A21">
        <w:t xml:space="preserve"> developers, so you will be able to find a lot of help and assistance from </w:t>
      </w:r>
      <w:r>
        <w:t>team members</w:t>
      </w:r>
      <w:r w:rsidR="00457A21">
        <w:t xml:space="preserve"> and on the internet.</w:t>
      </w:r>
      <w:r w:rsidR="00C24D11">
        <w:t xml:space="preserve"> </w:t>
      </w:r>
      <w:r>
        <w:t>Some prefer one or the other, but both will work well for team-related purposes.</w:t>
      </w:r>
    </w:p>
    <w:p w14:paraId="743B725E" w14:textId="79C214DB" w:rsidR="005279A7" w:rsidRDefault="005279A7" w:rsidP="005279A7">
      <w:pPr>
        <w:pStyle w:val="Heading3"/>
      </w:pPr>
      <w:r>
        <w:t>2.2.1 Visual Studio Code</w:t>
      </w:r>
    </w:p>
    <w:p w14:paraId="25A6FBC3" w14:textId="15F7D9E8" w:rsidR="005279A7" w:rsidRPr="005279A7" w:rsidRDefault="005279A7" w:rsidP="005279A7">
      <w:r>
        <w:t xml:space="preserve">First, </w:t>
      </w:r>
      <w:hyperlink r:id="rId10" w:history="1">
        <w:r w:rsidRPr="00AE6292">
          <w:rPr>
            <w:rStyle w:val="Hyperlink"/>
          </w:rPr>
          <w:t>Visual Studio Code</w:t>
        </w:r>
      </w:hyperlink>
      <w:r>
        <w:t xml:space="preserve"> is a very general use programming environment developed by Microsoft that is light and versatile so it can be used with most any language you develop in.</w:t>
      </w:r>
    </w:p>
    <w:p w14:paraId="1D51F701" w14:textId="12153864" w:rsidR="005279A7" w:rsidRDefault="005279A7" w:rsidP="005279A7">
      <w:pPr>
        <w:pStyle w:val="Heading3"/>
      </w:pPr>
      <w:r>
        <w:t>2.2.2 PyCharm</w:t>
      </w:r>
    </w:p>
    <w:p w14:paraId="532111EB" w14:textId="70DAA21E" w:rsidR="005279A7" w:rsidRPr="005279A7" w:rsidRDefault="005279A7" w:rsidP="005279A7">
      <w:r>
        <w:t xml:space="preserve">Second, </w:t>
      </w:r>
      <w:hyperlink r:id="rId11" w:anchor="section=windows" w:history="1">
        <w:r w:rsidRPr="00950D98">
          <w:rPr>
            <w:rStyle w:val="Hyperlink"/>
          </w:rPr>
          <w:t>PyCharm</w:t>
        </w:r>
      </w:hyperlink>
      <w:r>
        <w:t xml:space="preserve"> is more tailormade for the Python language and is the Python equivalent of IntelliJ if you are already comfortable with that from other courses. Some prefer one or the other, but both will work well for team-related purposes.</w:t>
      </w:r>
    </w:p>
    <w:p w14:paraId="10A345C5" w14:textId="6CECBCA7" w:rsidR="005279A7" w:rsidRDefault="005279A7" w:rsidP="005279A7">
      <w:pPr>
        <w:pStyle w:val="Heading3"/>
      </w:pPr>
      <w:r>
        <w:t>2.2.3 Others</w:t>
      </w:r>
    </w:p>
    <w:p w14:paraId="5B9E60AE" w14:textId="0E8A4DA4" w:rsidR="00D76367" w:rsidRDefault="005279A7" w:rsidP="005279A7">
      <w:r>
        <w:t>Of course, we can’t force you to use either of these IDEs, it’s just more likely that it will be simpler for you to get set up and start developing in our system with these two recommended options. If you’re more comfortable with something else, feel free to use it and we’ll work with you as best we can.</w:t>
      </w:r>
    </w:p>
    <w:p w14:paraId="5229C155" w14:textId="52EA6899" w:rsidR="00861A02" w:rsidRDefault="00861A02" w:rsidP="0039580D">
      <w:pPr>
        <w:pStyle w:val="Heading2"/>
      </w:pPr>
      <w:bookmarkStart w:id="7" w:name="_Toc80963160"/>
      <w:r>
        <w:lastRenderedPageBreak/>
        <w:t xml:space="preserve">2.3 Installing </w:t>
      </w:r>
      <w:r w:rsidR="008F6402">
        <w:t>S</w:t>
      </w:r>
      <w:r>
        <w:t xml:space="preserve">oftware </w:t>
      </w:r>
      <w:r w:rsidR="008F6402">
        <w:t>D</w:t>
      </w:r>
      <w:r>
        <w:t>ependencies</w:t>
      </w:r>
      <w:bookmarkEnd w:id="7"/>
    </w:p>
    <w:p w14:paraId="00B7B3F9" w14:textId="5C0D329C" w:rsidR="0039580D" w:rsidRDefault="0039580D" w:rsidP="00D14233">
      <w:r>
        <w:t xml:space="preserve">Once you set yourself up in our GIT organization and </w:t>
      </w:r>
      <w:r w:rsidR="005279A7">
        <w:t>team r</w:t>
      </w:r>
      <w:r>
        <w:t xml:space="preserve">epositories, you’ll need to be in the </w:t>
      </w:r>
      <w:hyperlink r:id="rId12" w:history="1">
        <w:r w:rsidRPr="00D14233">
          <w:rPr>
            <w:rStyle w:val="Hyperlink"/>
          </w:rPr>
          <w:t>GTORDaata Repository</w:t>
        </w:r>
      </w:hyperlink>
      <w:r>
        <w:t xml:space="preserve"> that you can find in </w:t>
      </w:r>
      <w:r w:rsidR="00D14233">
        <w:t>the provided link</w:t>
      </w:r>
      <w:r>
        <w:t xml:space="preserve"> or in your clone of the repository on your local machine to </w:t>
      </w:r>
      <w:r w:rsidR="005279A7">
        <w:t>find</w:t>
      </w:r>
      <w:r>
        <w:t xml:space="preserve"> the</w:t>
      </w:r>
      <w:r w:rsidR="005279A7">
        <w:t xml:space="preserve"> batch file needed to install dependencies for development</w:t>
      </w:r>
      <w:r>
        <w:t>.</w:t>
      </w:r>
      <w:r w:rsidR="00D14233">
        <w:t xml:space="preserve"> </w:t>
      </w:r>
    </w:p>
    <w:p w14:paraId="2F0AE181" w14:textId="45ADDEE5" w:rsidR="00B96578" w:rsidRDefault="007B6206" w:rsidP="007B6EB1">
      <w:r>
        <w:t>Search the above</w:t>
      </w:r>
      <w:r w:rsidR="0039580D">
        <w:t xml:space="preserve"> </w:t>
      </w:r>
      <w:r w:rsidR="003878B5">
        <w:t>link</w:t>
      </w:r>
      <w:r w:rsidR="0039580D">
        <w:t xml:space="preserve"> or in the repository on your machine until you locate the “</w:t>
      </w:r>
      <w:r w:rsidR="0039580D" w:rsidRPr="00E4322E">
        <w:rPr>
          <w:b/>
          <w:bCs/>
        </w:rPr>
        <w:t>install_dependencies.bat</w:t>
      </w:r>
      <w:r w:rsidR="0039580D">
        <w:t>” file on the</w:t>
      </w:r>
      <w:r w:rsidR="00D14233">
        <w:t xml:space="preserve"> root or</w:t>
      </w:r>
      <w:r w:rsidR="0039580D">
        <w:t xml:space="preserve"> highest directory of the repository. Download it, if it is not already on your machine, and then double click it to run it and let the command prompt do its magic. Be sure, though, to get the repositories you need cloned and on your local machine because this batch file could change from time to </w:t>
      </w:r>
      <w:r w:rsidR="00513D91">
        <w:t>time,</w:t>
      </w:r>
      <w:r w:rsidR="0039580D">
        <w:t xml:space="preserve"> and you’ll need the most recent dependencies to </w:t>
      </w:r>
      <w:r w:rsidR="003878B5">
        <w:t>continue to develop on projects</w:t>
      </w:r>
      <w:r w:rsidR="0039580D">
        <w:t>.</w:t>
      </w:r>
    </w:p>
    <w:p w14:paraId="47D862EB" w14:textId="35374016" w:rsidR="007B6EB1" w:rsidRDefault="007B6EB1" w:rsidP="007B6EB1">
      <w:pPr>
        <w:pStyle w:val="Heading2"/>
      </w:pPr>
      <w:r>
        <w:t>2.</w:t>
      </w:r>
      <w:r w:rsidR="00F531AC">
        <w:t>4</w:t>
      </w:r>
      <w:r>
        <w:t xml:space="preserve"> Getting Python Experience</w:t>
      </w:r>
    </w:p>
    <w:p w14:paraId="3BFF779E" w14:textId="50EEF52D" w:rsidR="0006618A" w:rsidRDefault="007B6EB1" w:rsidP="007B6EB1">
      <w:r>
        <w:t>If you have prior knowledge and experience in Python</w:t>
      </w:r>
      <w:r w:rsidR="00F531AC">
        <w:t xml:space="preserve"> and feel comfortable enough to start working on some projects, feel free to disregard this section.</w:t>
      </w:r>
    </w:p>
    <w:p w14:paraId="22E0B7AB" w14:textId="5DDEC631" w:rsidR="00F531AC" w:rsidRDefault="00F531AC" w:rsidP="007B6EB1">
      <w:r>
        <w:t>Otherwise, below are some helpful resources for beginning to program in Python and being prepared for the variety of projects we are working on.</w:t>
      </w:r>
    </w:p>
    <w:p w14:paraId="46662C87" w14:textId="2574AD38" w:rsidR="00F531AC" w:rsidRDefault="00F531AC" w:rsidP="00F531AC">
      <w:pPr>
        <w:pStyle w:val="Heading3"/>
      </w:pPr>
      <w:r>
        <w:t>2.4.1 Sololearn Python Course</w:t>
      </w:r>
    </w:p>
    <w:p w14:paraId="2ADA1159" w14:textId="051C3873" w:rsidR="00F531AC" w:rsidRDefault="00F531AC" w:rsidP="00F531AC">
      <w:r>
        <w:t xml:space="preserve">Sololearn’s </w:t>
      </w:r>
      <w:hyperlink r:id="rId13" w:history="1">
        <w:r w:rsidRPr="00F531AC">
          <w:rPr>
            <w:rStyle w:val="Hyperlink"/>
          </w:rPr>
          <w:t xml:space="preserve">Python </w:t>
        </w:r>
        <w:r>
          <w:rPr>
            <w:rStyle w:val="Hyperlink"/>
          </w:rPr>
          <w:t>C</w:t>
        </w:r>
        <w:r w:rsidRPr="00F531AC">
          <w:rPr>
            <w:rStyle w:val="Hyperlink"/>
          </w:rPr>
          <w:t>ourse</w:t>
        </w:r>
      </w:hyperlink>
      <w:r>
        <w:t xml:space="preserve"> is a great starter for being introduced to the syntax of the language and getting experience coding in it from the beginning. They walk you through the basics and provide interactive examples and projects.</w:t>
      </w:r>
    </w:p>
    <w:p w14:paraId="070B801E" w14:textId="4C95A084" w:rsidR="0094284B" w:rsidRDefault="0094284B" w:rsidP="00F531AC">
      <w:pPr>
        <w:pStyle w:val="Heading3"/>
      </w:pPr>
      <w:r>
        <w:t>2.4.2 Other Python Courses</w:t>
      </w:r>
    </w:p>
    <w:p w14:paraId="233BD4E7" w14:textId="77777777" w:rsidR="0094284B" w:rsidRPr="0094284B" w:rsidRDefault="0094284B" w:rsidP="0094284B"/>
    <w:p w14:paraId="26AE3605" w14:textId="22B6A390" w:rsidR="00F531AC" w:rsidRDefault="00F531AC" w:rsidP="00F531AC">
      <w:pPr>
        <w:pStyle w:val="Heading3"/>
      </w:pPr>
      <w:r>
        <w:t xml:space="preserve">2.4.2 </w:t>
      </w:r>
      <w:r w:rsidR="0094284B">
        <w:t>Crash Course on PyQt</w:t>
      </w:r>
    </w:p>
    <w:p w14:paraId="036B0E62" w14:textId="77777777" w:rsidR="0094284B" w:rsidRPr="0094284B" w:rsidRDefault="0094284B" w:rsidP="0094284B"/>
    <w:p w14:paraId="115D20B3" w14:textId="0EABAEAF" w:rsidR="008C5393" w:rsidRDefault="008C5393" w:rsidP="008C5393">
      <w:pPr>
        <w:pStyle w:val="Heading1"/>
      </w:pPr>
      <w:bookmarkStart w:id="8" w:name="_Toc80963161"/>
      <w:r>
        <w:lastRenderedPageBreak/>
        <w:t xml:space="preserve">3.0 </w:t>
      </w:r>
      <w:r w:rsidR="0076138E">
        <w:t>Style</w:t>
      </w:r>
      <w:r w:rsidR="0006618A">
        <w:t xml:space="preserve"> and Structure</w:t>
      </w:r>
      <w:r w:rsidR="0076138E">
        <w:t xml:space="preserve"> Guide</w:t>
      </w:r>
      <w:bookmarkEnd w:id="8"/>
    </w:p>
    <w:p w14:paraId="3CBC1E56" w14:textId="517F713F" w:rsidR="008C5393" w:rsidRDefault="0076138E" w:rsidP="0076138E">
      <w:pPr>
        <w:pStyle w:val="Heading2"/>
      </w:pPr>
      <w:bookmarkStart w:id="9" w:name="_Toc80963162"/>
      <w:r>
        <w:t>3.1 Python Style</w:t>
      </w:r>
      <w:bookmarkEnd w:id="9"/>
    </w:p>
    <w:p w14:paraId="5FBD5BB4" w14:textId="5505CF96" w:rsidR="00F5054E" w:rsidRDefault="00F5054E" w:rsidP="00F5054E">
      <w:pPr>
        <w:pStyle w:val="Heading3"/>
      </w:pPr>
      <w:bookmarkStart w:id="10" w:name="_Toc80963163"/>
      <w:r>
        <w:t>3.1.1 Variables and Functions</w:t>
      </w:r>
      <w:bookmarkEnd w:id="10"/>
    </w:p>
    <w:p w14:paraId="7C35E4DE" w14:textId="521F2BE4" w:rsidR="0006618A" w:rsidRDefault="00F5054E" w:rsidP="00A02D76">
      <w:r>
        <w:t>We use s</w:t>
      </w:r>
      <w:r w:rsidR="005E0E07">
        <w:t>nake case for variables and functions</w:t>
      </w:r>
      <w:r>
        <w:t xml:space="preserve"> as seen in the </w:t>
      </w:r>
      <w:r w:rsidR="00E17BD7">
        <w:t>example</w:t>
      </w:r>
      <w:r w:rsidR="00F90E3C">
        <w:t>s</w:t>
      </w:r>
      <w:r>
        <w:t xml:space="preserve"> below:</w:t>
      </w:r>
    </w:p>
    <w:p w14:paraId="78A42EB0" w14:textId="725392BD" w:rsidR="00AF62D0" w:rsidRDefault="00F90E3C" w:rsidP="00A02D76">
      <w:r>
        <w:rPr>
          <w:noProof/>
        </w:rPr>
        <w:drawing>
          <wp:inline distT="0" distB="0" distL="0" distR="0" wp14:anchorId="593346E5" wp14:editId="658D1144">
            <wp:extent cx="2981325" cy="1581150"/>
            <wp:effectExtent l="0" t="0" r="952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981325" cy="1581150"/>
                    </a:xfrm>
                    <a:prstGeom prst="rect">
                      <a:avLst/>
                    </a:prstGeom>
                  </pic:spPr>
                </pic:pic>
              </a:graphicData>
            </a:graphic>
          </wp:inline>
        </w:drawing>
      </w:r>
      <w:r>
        <w:rPr>
          <w:noProof/>
        </w:rPr>
        <w:drawing>
          <wp:inline distT="0" distB="0" distL="0" distR="0" wp14:anchorId="0B3146D6" wp14:editId="297A0232">
            <wp:extent cx="2295525" cy="466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2295525" cy="466725"/>
                    </a:xfrm>
                    <a:prstGeom prst="rect">
                      <a:avLst/>
                    </a:prstGeom>
                  </pic:spPr>
                </pic:pic>
              </a:graphicData>
            </a:graphic>
          </wp:inline>
        </w:drawing>
      </w:r>
    </w:p>
    <w:p w14:paraId="311481B3" w14:textId="307E22A0" w:rsidR="00F5054E" w:rsidRDefault="00F5054E" w:rsidP="00F5054E">
      <w:pPr>
        <w:pStyle w:val="Heading3"/>
      </w:pPr>
      <w:bookmarkStart w:id="11" w:name="_Toc80963164"/>
      <w:r>
        <w:t>3.1.2 Classes</w:t>
      </w:r>
      <w:bookmarkEnd w:id="11"/>
    </w:p>
    <w:p w14:paraId="720323A9" w14:textId="195E760E" w:rsidR="00F5054E" w:rsidRDefault="00F5054E" w:rsidP="00F5054E">
      <w:r>
        <w:t xml:space="preserve">As for class names, we use camel case as seen in the </w:t>
      </w:r>
      <w:r w:rsidR="00E17BD7">
        <w:t>example</w:t>
      </w:r>
      <w:r>
        <w:t xml:space="preserve"> below:</w:t>
      </w:r>
    </w:p>
    <w:p w14:paraId="10E2FBD0" w14:textId="0A101185" w:rsidR="00AF62D0" w:rsidRPr="00F5054E" w:rsidRDefault="00F90E3C" w:rsidP="00F5054E">
      <w:r>
        <w:rPr>
          <w:noProof/>
        </w:rPr>
        <w:drawing>
          <wp:inline distT="0" distB="0" distL="0" distR="0" wp14:anchorId="257CC175" wp14:editId="3D6D1979">
            <wp:extent cx="1971675" cy="428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1971675" cy="428625"/>
                    </a:xfrm>
                    <a:prstGeom prst="rect">
                      <a:avLst/>
                    </a:prstGeom>
                  </pic:spPr>
                </pic:pic>
              </a:graphicData>
            </a:graphic>
          </wp:inline>
        </w:drawing>
      </w:r>
    </w:p>
    <w:p w14:paraId="29D0C8DA" w14:textId="2C44CAD3" w:rsidR="001D3D75" w:rsidRDefault="001D3D75" w:rsidP="001D3D75">
      <w:pPr>
        <w:pStyle w:val="Heading1"/>
      </w:pPr>
      <w:bookmarkStart w:id="12" w:name="_Toc80963165"/>
      <w:r>
        <w:lastRenderedPageBreak/>
        <w:t>4.0 Python Development Projects</w:t>
      </w:r>
      <w:bookmarkEnd w:id="12"/>
    </w:p>
    <w:p w14:paraId="6625DB8A" w14:textId="4D76BA5B" w:rsidR="008F2C35" w:rsidRDefault="00AF62D0" w:rsidP="00AF62D0">
      <w:pPr>
        <w:pStyle w:val="Heading2"/>
      </w:pPr>
      <w:bookmarkStart w:id="13" w:name="_Toc80963166"/>
      <w:r>
        <w:t>4.1 DAATA (Data Acquisition and Telemetry Application)</w:t>
      </w:r>
      <w:bookmarkEnd w:id="13"/>
    </w:p>
    <w:p w14:paraId="5ED81D48" w14:textId="23E84666" w:rsidR="00AF62D0" w:rsidRDefault="00AF62D0" w:rsidP="00AF62D0"/>
    <w:p w14:paraId="20E17878" w14:textId="0DE9CBCF" w:rsidR="00AF62D0" w:rsidRPr="00AF62D0" w:rsidRDefault="00AF62D0" w:rsidP="00AF62D0">
      <w:pPr>
        <w:pStyle w:val="Heading2"/>
      </w:pPr>
      <w:bookmarkStart w:id="14" w:name="_Toc80963167"/>
      <w:r>
        <w:t>4.2 . . .</w:t>
      </w:r>
      <w:bookmarkEnd w:id="14"/>
    </w:p>
    <w:p w14:paraId="17E4A2A2" w14:textId="7DB7EA45" w:rsidR="008C5393" w:rsidRDefault="008F2C35" w:rsidP="008C5393">
      <w:pPr>
        <w:pStyle w:val="Heading1"/>
      </w:pPr>
      <w:bookmarkStart w:id="15" w:name="_Toc80963168"/>
      <w:r>
        <w:lastRenderedPageBreak/>
        <w:t>5</w:t>
      </w:r>
      <w:r w:rsidR="008C5393">
        <w:t>.0 References</w:t>
      </w:r>
      <w:bookmarkEnd w:id="15"/>
    </w:p>
    <w:p w14:paraId="393FEF14" w14:textId="77777777" w:rsidR="00984599" w:rsidRDefault="00984599" w:rsidP="0075641F"/>
    <w:p w14:paraId="64C39E04" w14:textId="7BB028E1" w:rsidR="00090F67" w:rsidRDefault="008F2C35" w:rsidP="00090F67">
      <w:pPr>
        <w:pStyle w:val="Heading1"/>
      </w:pPr>
      <w:bookmarkStart w:id="16" w:name="_Toc80963169"/>
      <w:r>
        <w:lastRenderedPageBreak/>
        <w:t>6</w:t>
      </w:r>
      <w:r w:rsidR="00090F67">
        <w:t>.0 Revision History</w:t>
      </w:r>
      <w:bookmarkEnd w:id="16"/>
    </w:p>
    <w:p w14:paraId="3F91F1CB" w14:textId="67003258" w:rsidR="00090F67" w:rsidRDefault="00886FEB" w:rsidP="00283131">
      <w:pPr>
        <w:pStyle w:val="RevisionHistory"/>
      </w:pPr>
      <w:r>
        <w:t>06</w:t>
      </w:r>
      <w:r w:rsidR="00090F67">
        <w:t>/</w:t>
      </w:r>
      <w:r>
        <w:t>18</w:t>
      </w:r>
      <w:r w:rsidR="00090F67">
        <w:t>/2021 (</w:t>
      </w:r>
      <w:r>
        <w:t>Benjamin Boeckman</w:t>
      </w:r>
      <w:r w:rsidR="00090F67">
        <w:t xml:space="preserve">) – </w:t>
      </w:r>
      <w:r>
        <w:t>First initial write</w:t>
      </w:r>
      <w:r w:rsidR="0006618A">
        <w:t>-</w:t>
      </w:r>
      <w:r>
        <w:t>up of documentation</w:t>
      </w:r>
    </w:p>
    <w:p w14:paraId="0D983755" w14:textId="6E16279D" w:rsidR="00EA42CC" w:rsidRDefault="00EA42CC" w:rsidP="00283131">
      <w:pPr>
        <w:pStyle w:val="RevisionHistory"/>
      </w:pPr>
      <w:r>
        <w:t>07/20/2021 (Benjamin Boeckman) – Adding style guide and clarifying sections to be elaborated on</w:t>
      </w:r>
    </w:p>
    <w:p w14:paraId="62FAA0ED" w14:textId="17101362" w:rsidR="00671EF6" w:rsidRPr="00B96578" w:rsidRDefault="00671EF6" w:rsidP="00283131">
      <w:pPr>
        <w:pStyle w:val="RevisionHistory"/>
      </w:pPr>
      <w:r>
        <w:t>08/27/2021 (Benjamin Boeckman) – Expanded and reformatted quite a bit</w:t>
      </w:r>
    </w:p>
    <w:p w14:paraId="5CF5D9A0" w14:textId="77777777" w:rsidR="00B96578" w:rsidRPr="00B96578" w:rsidRDefault="00B96578" w:rsidP="00B96578"/>
    <w:p w14:paraId="5EAACA01" w14:textId="77777777" w:rsidR="00090F67" w:rsidRPr="00984599" w:rsidRDefault="00090F67" w:rsidP="0075641F"/>
    <w:sectPr w:rsidR="00090F67" w:rsidRPr="00984599" w:rsidSect="004114CD">
      <w:footerReference w:type="default" r:id="rId17"/>
      <w:pgSz w:w="12240" w:h="15840"/>
      <w:pgMar w:top="720" w:right="720" w:bottom="720" w:left="7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250C3" w14:textId="77777777" w:rsidR="00E0130E" w:rsidRDefault="00E0130E" w:rsidP="004B413A">
      <w:pPr>
        <w:spacing w:after="0" w:line="240" w:lineRule="auto"/>
      </w:pPr>
      <w:r>
        <w:separator/>
      </w:r>
    </w:p>
    <w:p w14:paraId="4E61187D" w14:textId="77777777" w:rsidR="00E0130E" w:rsidRDefault="00E0130E"/>
  </w:endnote>
  <w:endnote w:type="continuationSeparator" w:id="0">
    <w:p w14:paraId="471CFC5C" w14:textId="77777777" w:rsidR="00E0130E" w:rsidRDefault="00E0130E" w:rsidP="004B413A">
      <w:pPr>
        <w:spacing w:after="0" w:line="240" w:lineRule="auto"/>
      </w:pPr>
      <w:r>
        <w:continuationSeparator/>
      </w:r>
    </w:p>
    <w:p w14:paraId="3E0A3D7F" w14:textId="77777777" w:rsidR="00E0130E" w:rsidRDefault="00E013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1412433"/>
      <w:docPartObj>
        <w:docPartGallery w:val="Page Numbers (Bottom of Page)"/>
        <w:docPartUnique/>
      </w:docPartObj>
    </w:sdtPr>
    <w:sdtEndPr>
      <w:rPr>
        <w:noProof/>
      </w:rPr>
    </w:sdtEndPr>
    <w:sdtContent>
      <w:p w14:paraId="2987A339" w14:textId="77777777" w:rsidR="004114CD" w:rsidRDefault="004114CD">
        <w:pPr>
          <w:jc w:val="right"/>
        </w:pPr>
        <w:r>
          <w:fldChar w:fldCharType="begin"/>
        </w:r>
        <w:r>
          <w:instrText xml:space="preserve"> PAGE   \* MERGEFORMAT </w:instrText>
        </w:r>
        <w:r>
          <w:fldChar w:fldCharType="separate"/>
        </w:r>
        <w:r>
          <w:rPr>
            <w:noProof/>
          </w:rPr>
          <w:t>2</w:t>
        </w:r>
        <w:r>
          <w:rPr>
            <w:noProof/>
          </w:rPr>
          <w:fldChar w:fldCharType="end"/>
        </w:r>
      </w:p>
    </w:sdtContent>
  </w:sdt>
  <w:p w14:paraId="538D78EE" w14:textId="77777777" w:rsidR="004114CD" w:rsidRDefault="004114CD"/>
  <w:p w14:paraId="75651747" w14:textId="77777777" w:rsidR="004C6A13" w:rsidRDefault="004C6A1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E8959" w14:textId="77777777" w:rsidR="00E0130E" w:rsidRDefault="00E0130E" w:rsidP="004B413A">
      <w:pPr>
        <w:spacing w:after="0" w:line="240" w:lineRule="auto"/>
      </w:pPr>
      <w:r>
        <w:separator/>
      </w:r>
    </w:p>
    <w:p w14:paraId="1097E524" w14:textId="77777777" w:rsidR="00E0130E" w:rsidRDefault="00E0130E"/>
  </w:footnote>
  <w:footnote w:type="continuationSeparator" w:id="0">
    <w:p w14:paraId="261D03D2" w14:textId="77777777" w:rsidR="00E0130E" w:rsidRDefault="00E0130E" w:rsidP="004B413A">
      <w:pPr>
        <w:spacing w:after="0" w:line="240" w:lineRule="auto"/>
      </w:pPr>
      <w:r>
        <w:continuationSeparator/>
      </w:r>
    </w:p>
    <w:p w14:paraId="42285A11" w14:textId="77777777" w:rsidR="00E0130E" w:rsidRDefault="00E0130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B10D8"/>
    <w:multiLevelType w:val="hybridMultilevel"/>
    <w:tmpl w:val="BD90C37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16050D2"/>
    <w:multiLevelType w:val="hybridMultilevel"/>
    <w:tmpl w:val="9E34AB2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5B90AB4"/>
    <w:multiLevelType w:val="hybridMultilevel"/>
    <w:tmpl w:val="7676F75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2DE449CB"/>
    <w:multiLevelType w:val="hybridMultilevel"/>
    <w:tmpl w:val="85DAA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F65453"/>
    <w:multiLevelType w:val="hybridMultilevel"/>
    <w:tmpl w:val="57548FCC"/>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5" w15:restartNumberingAfterBreak="0">
    <w:nsid w:val="34DC10D5"/>
    <w:multiLevelType w:val="hybridMultilevel"/>
    <w:tmpl w:val="0C9AED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3AEB0753"/>
    <w:multiLevelType w:val="hybridMultilevel"/>
    <w:tmpl w:val="40DA3ED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5DD86458"/>
    <w:multiLevelType w:val="hybridMultilevel"/>
    <w:tmpl w:val="C15EA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74330"/>
    <w:multiLevelType w:val="hybridMultilevel"/>
    <w:tmpl w:val="8CD42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0012BDD"/>
    <w:multiLevelType w:val="hybridMultilevel"/>
    <w:tmpl w:val="018CD8D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71326E6C"/>
    <w:multiLevelType w:val="hybridMultilevel"/>
    <w:tmpl w:val="D55238F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8"/>
  </w:num>
  <w:num w:numId="2">
    <w:abstractNumId w:val="2"/>
  </w:num>
  <w:num w:numId="3">
    <w:abstractNumId w:val="4"/>
  </w:num>
  <w:num w:numId="4">
    <w:abstractNumId w:val="5"/>
  </w:num>
  <w:num w:numId="5">
    <w:abstractNumId w:val="0"/>
  </w:num>
  <w:num w:numId="6">
    <w:abstractNumId w:val="10"/>
  </w:num>
  <w:num w:numId="7">
    <w:abstractNumId w:val="9"/>
  </w:num>
  <w:num w:numId="8">
    <w:abstractNumId w:val="6"/>
  </w:num>
  <w:num w:numId="9">
    <w:abstractNumId w:val="1"/>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B19"/>
    <w:rsid w:val="0005185F"/>
    <w:rsid w:val="00057D1E"/>
    <w:rsid w:val="0006618A"/>
    <w:rsid w:val="00090B9D"/>
    <w:rsid w:val="00090F67"/>
    <w:rsid w:val="0009232E"/>
    <w:rsid w:val="000D7F84"/>
    <w:rsid w:val="000E2336"/>
    <w:rsid w:val="00102CBD"/>
    <w:rsid w:val="0010450C"/>
    <w:rsid w:val="001175CE"/>
    <w:rsid w:val="001476F6"/>
    <w:rsid w:val="00151253"/>
    <w:rsid w:val="001C0FDF"/>
    <w:rsid w:val="001D2DA5"/>
    <w:rsid w:val="001D3D75"/>
    <w:rsid w:val="001E51E2"/>
    <w:rsid w:val="001E7B9F"/>
    <w:rsid w:val="00217817"/>
    <w:rsid w:val="00222F48"/>
    <w:rsid w:val="002665AA"/>
    <w:rsid w:val="00277EA1"/>
    <w:rsid w:val="00283131"/>
    <w:rsid w:val="00294DFC"/>
    <w:rsid w:val="002A2854"/>
    <w:rsid w:val="002D019E"/>
    <w:rsid w:val="002D559F"/>
    <w:rsid w:val="002E3265"/>
    <w:rsid w:val="002E37E0"/>
    <w:rsid w:val="002E6666"/>
    <w:rsid w:val="002F0E7B"/>
    <w:rsid w:val="00315DB5"/>
    <w:rsid w:val="00341DEA"/>
    <w:rsid w:val="00356C99"/>
    <w:rsid w:val="003878B5"/>
    <w:rsid w:val="003942AD"/>
    <w:rsid w:val="0039580D"/>
    <w:rsid w:val="003D0368"/>
    <w:rsid w:val="003D59C1"/>
    <w:rsid w:val="003E0B43"/>
    <w:rsid w:val="004114CD"/>
    <w:rsid w:val="00422ECE"/>
    <w:rsid w:val="0043550E"/>
    <w:rsid w:val="004441A7"/>
    <w:rsid w:val="00446E0F"/>
    <w:rsid w:val="00457A21"/>
    <w:rsid w:val="0046225C"/>
    <w:rsid w:val="00473F05"/>
    <w:rsid w:val="00483065"/>
    <w:rsid w:val="00484ED7"/>
    <w:rsid w:val="004A108C"/>
    <w:rsid w:val="004B413A"/>
    <w:rsid w:val="004C525E"/>
    <w:rsid w:val="004C6A13"/>
    <w:rsid w:val="004E47FB"/>
    <w:rsid w:val="005060F7"/>
    <w:rsid w:val="00513D91"/>
    <w:rsid w:val="00523EE4"/>
    <w:rsid w:val="005279A7"/>
    <w:rsid w:val="00540E51"/>
    <w:rsid w:val="00553923"/>
    <w:rsid w:val="00582748"/>
    <w:rsid w:val="005A1BD3"/>
    <w:rsid w:val="005D74C4"/>
    <w:rsid w:val="005E0E07"/>
    <w:rsid w:val="005E2B8C"/>
    <w:rsid w:val="005E37DB"/>
    <w:rsid w:val="00622592"/>
    <w:rsid w:val="006342C2"/>
    <w:rsid w:val="00671EF6"/>
    <w:rsid w:val="00672EA7"/>
    <w:rsid w:val="00690D37"/>
    <w:rsid w:val="00691DA8"/>
    <w:rsid w:val="006B00AA"/>
    <w:rsid w:val="006B3695"/>
    <w:rsid w:val="006C3D4A"/>
    <w:rsid w:val="006C70ED"/>
    <w:rsid w:val="006E7C21"/>
    <w:rsid w:val="006F6476"/>
    <w:rsid w:val="00714BDC"/>
    <w:rsid w:val="00723096"/>
    <w:rsid w:val="00723192"/>
    <w:rsid w:val="00740B75"/>
    <w:rsid w:val="00741927"/>
    <w:rsid w:val="00756181"/>
    <w:rsid w:val="0075641F"/>
    <w:rsid w:val="0076138E"/>
    <w:rsid w:val="00794286"/>
    <w:rsid w:val="007A3B19"/>
    <w:rsid w:val="007B6206"/>
    <w:rsid w:val="007B6EB1"/>
    <w:rsid w:val="007B764A"/>
    <w:rsid w:val="007D1BF9"/>
    <w:rsid w:val="007F7C30"/>
    <w:rsid w:val="008015B7"/>
    <w:rsid w:val="00813D8C"/>
    <w:rsid w:val="00861A02"/>
    <w:rsid w:val="008756C4"/>
    <w:rsid w:val="00886FEB"/>
    <w:rsid w:val="00891018"/>
    <w:rsid w:val="008A66B2"/>
    <w:rsid w:val="008B0B8E"/>
    <w:rsid w:val="008B2D16"/>
    <w:rsid w:val="008C23E0"/>
    <w:rsid w:val="008C5393"/>
    <w:rsid w:val="008D3677"/>
    <w:rsid w:val="008E51F6"/>
    <w:rsid w:val="008F2C35"/>
    <w:rsid w:val="008F6402"/>
    <w:rsid w:val="008F7401"/>
    <w:rsid w:val="009067E0"/>
    <w:rsid w:val="00916BBB"/>
    <w:rsid w:val="0092219C"/>
    <w:rsid w:val="0094284B"/>
    <w:rsid w:val="00950D98"/>
    <w:rsid w:val="0095759E"/>
    <w:rsid w:val="00961B6A"/>
    <w:rsid w:val="00980C98"/>
    <w:rsid w:val="00984599"/>
    <w:rsid w:val="00996E58"/>
    <w:rsid w:val="009C137A"/>
    <w:rsid w:val="00A02D76"/>
    <w:rsid w:val="00A03B99"/>
    <w:rsid w:val="00A12CD1"/>
    <w:rsid w:val="00A80339"/>
    <w:rsid w:val="00A83E9C"/>
    <w:rsid w:val="00AA499A"/>
    <w:rsid w:val="00AC68A1"/>
    <w:rsid w:val="00AE0D2D"/>
    <w:rsid w:val="00AE6292"/>
    <w:rsid w:val="00AF62D0"/>
    <w:rsid w:val="00B02195"/>
    <w:rsid w:val="00B63923"/>
    <w:rsid w:val="00B83A82"/>
    <w:rsid w:val="00B96578"/>
    <w:rsid w:val="00BB0652"/>
    <w:rsid w:val="00BD4BCE"/>
    <w:rsid w:val="00C01E3A"/>
    <w:rsid w:val="00C24D11"/>
    <w:rsid w:val="00C262D2"/>
    <w:rsid w:val="00C5205B"/>
    <w:rsid w:val="00C601CC"/>
    <w:rsid w:val="00C85467"/>
    <w:rsid w:val="00CA55B2"/>
    <w:rsid w:val="00CB08A3"/>
    <w:rsid w:val="00CC14C3"/>
    <w:rsid w:val="00CC7738"/>
    <w:rsid w:val="00CF39CF"/>
    <w:rsid w:val="00CF4398"/>
    <w:rsid w:val="00D03A59"/>
    <w:rsid w:val="00D069B3"/>
    <w:rsid w:val="00D14233"/>
    <w:rsid w:val="00D54C15"/>
    <w:rsid w:val="00D71D2C"/>
    <w:rsid w:val="00D76367"/>
    <w:rsid w:val="00D831DA"/>
    <w:rsid w:val="00D84A05"/>
    <w:rsid w:val="00DA1E84"/>
    <w:rsid w:val="00DD0807"/>
    <w:rsid w:val="00DD2728"/>
    <w:rsid w:val="00DE75E6"/>
    <w:rsid w:val="00DF64C2"/>
    <w:rsid w:val="00E0130E"/>
    <w:rsid w:val="00E17A30"/>
    <w:rsid w:val="00E17BD7"/>
    <w:rsid w:val="00E4322E"/>
    <w:rsid w:val="00E45564"/>
    <w:rsid w:val="00E5168B"/>
    <w:rsid w:val="00E52A30"/>
    <w:rsid w:val="00E53863"/>
    <w:rsid w:val="00E53F90"/>
    <w:rsid w:val="00E57855"/>
    <w:rsid w:val="00EA3742"/>
    <w:rsid w:val="00EA42CC"/>
    <w:rsid w:val="00F02E04"/>
    <w:rsid w:val="00F06005"/>
    <w:rsid w:val="00F219F4"/>
    <w:rsid w:val="00F3590D"/>
    <w:rsid w:val="00F43B27"/>
    <w:rsid w:val="00F5054E"/>
    <w:rsid w:val="00F52DBE"/>
    <w:rsid w:val="00F531AC"/>
    <w:rsid w:val="00F63B3D"/>
    <w:rsid w:val="00F642BE"/>
    <w:rsid w:val="00F76F27"/>
    <w:rsid w:val="00F90E3C"/>
    <w:rsid w:val="00F91009"/>
    <w:rsid w:val="00FC1C99"/>
    <w:rsid w:val="00FD491F"/>
    <w:rsid w:val="00FE0D1B"/>
    <w:rsid w:val="00FF7454"/>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170BB"/>
  <w15:chartTrackingRefBased/>
  <w15:docId w15:val="{552838C5-83D6-41A0-A745-5C2EC0641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578"/>
    <w:rPr>
      <w:sz w:val="24"/>
    </w:rPr>
  </w:style>
  <w:style w:type="paragraph" w:styleId="Heading1">
    <w:name w:val="heading 1"/>
    <w:aliases w:val="1. Chapter"/>
    <w:basedOn w:val="Normal"/>
    <w:next w:val="Normal"/>
    <w:link w:val="Heading1Char"/>
    <w:autoRedefine/>
    <w:uiPriority w:val="9"/>
    <w:qFormat/>
    <w:rsid w:val="00483065"/>
    <w:pPr>
      <w:keepNext/>
      <w:keepLines/>
      <w:pageBreakBefore/>
      <w:pBdr>
        <w:bottom w:val="single" w:sz="18" w:space="1" w:color="002060"/>
      </w:pBdr>
      <w:spacing w:before="120" w:after="240"/>
      <w:jc w:val="center"/>
      <w:outlineLvl w:val="0"/>
    </w:pPr>
    <w:rPr>
      <w:rFonts w:ascii="Calibri" w:eastAsiaTheme="majorEastAsia" w:hAnsi="Calibri" w:cs="Calibri"/>
      <w:b/>
      <w:bCs/>
      <w:color w:val="2F5496" w:themeColor="accent1" w:themeShade="BF"/>
      <w:sz w:val="44"/>
      <w:szCs w:val="40"/>
    </w:rPr>
  </w:style>
  <w:style w:type="paragraph" w:styleId="Heading2">
    <w:name w:val="heading 2"/>
    <w:aliases w:val="2. Section"/>
    <w:basedOn w:val="Normal"/>
    <w:next w:val="Normal"/>
    <w:link w:val="Heading2Char"/>
    <w:autoRedefine/>
    <w:uiPriority w:val="9"/>
    <w:qFormat/>
    <w:rsid w:val="00723192"/>
    <w:pPr>
      <w:keepNext/>
      <w:keepLines/>
      <w:spacing w:before="40" w:after="40"/>
      <w:outlineLvl w:val="1"/>
    </w:pPr>
    <w:rPr>
      <w:rFonts w:eastAsiaTheme="majorEastAsia" w:cstheme="minorHAnsi"/>
      <w:b/>
      <w:bCs/>
      <w:color w:val="2F5496" w:themeColor="accent1" w:themeShade="BF"/>
      <w:sz w:val="28"/>
      <w:szCs w:val="28"/>
    </w:rPr>
  </w:style>
  <w:style w:type="paragraph" w:styleId="Heading3">
    <w:name w:val="heading 3"/>
    <w:aliases w:val="3. Subsection"/>
    <w:basedOn w:val="Normal"/>
    <w:next w:val="Normal"/>
    <w:link w:val="Heading3Char"/>
    <w:autoRedefine/>
    <w:uiPriority w:val="9"/>
    <w:qFormat/>
    <w:rsid w:val="00483065"/>
    <w:pPr>
      <w:keepNext/>
      <w:keepLines/>
      <w:spacing w:before="40" w:after="0"/>
      <w:outlineLvl w:val="2"/>
    </w:pPr>
    <w:rPr>
      <w:rFonts w:ascii="Calibri" w:eastAsiaTheme="majorEastAsia" w:hAnsi="Calibri" w:cs="Calibri"/>
      <w:color w:val="2F5496" w:themeColor="accent1" w:themeShade="BF"/>
      <w:sz w:val="26"/>
      <w:szCs w:val="26"/>
    </w:rPr>
  </w:style>
  <w:style w:type="paragraph" w:styleId="Heading4">
    <w:name w:val="heading 4"/>
    <w:basedOn w:val="Normal"/>
    <w:next w:val="Normal"/>
    <w:link w:val="Heading4Char"/>
    <w:uiPriority w:val="9"/>
    <w:unhideWhenUsed/>
    <w:rsid w:val="00B96578"/>
    <w:pPr>
      <w:ind w:left="450" w:hanging="450"/>
      <w:outlineLvl w:val="3"/>
    </w:pPr>
  </w:style>
  <w:style w:type="paragraph" w:styleId="Heading5">
    <w:name w:val="heading 5"/>
    <w:basedOn w:val="Normal"/>
    <w:next w:val="Normal"/>
    <w:link w:val="Heading5Char"/>
    <w:uiPriority w:val="9"/>
    <w:unhideWhenUsed/>
    <w:rsid w:val="00B9657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483065"/>
    <w:pPr>
      <w:keepNext/>
      <w:spacing w:after="0" w:line="240" w:lineRule="auto"/>
      <w:jc w:val="center"/>
    </w:pPr>
    <w:rPr>
      <w:i/>
      <w:iCs/>
      <w:color w:val="767171" w:themeColor="background2" w:themeShade="80"/>
    </w:rPr>
  </w:style>
  <w:style w:type="table" w:customStyle="1" w:styleId="CircuitLabelStyle">
    <w:name w:val="Circuit Label Style"/>
    <w:basedOn w:val="TableNormal"/>
    <w:uiPriority w:val="99"/>
    <w:rsid w:val="00483065"/>
    <w:pPr>
      <w:spacing w:before="40" w:after="120" w:line="240" w:lineRule="auto"/>
    </w:pPr>
    <w:rPr>
      <w:sz w:val="24"/>
    </w:rPr>
    <w:tblPr>
      <w:tblStyleRowBandSize w:val="1"/>
    </w:tblPr>
    <w:tblStylePr w:type="firstCol">
      <w:rPr>
        <w:b/>
      </w:rPr>
    </w:tblStylePr>
    <w:tblStylePr w:type="band2Horz">
      <w:tblPr/>
      <w:tcPr>
        <w:shd w:val="clear" w:color="auto" w:fill="E7E6E6" w:themeFill="background2"/>
      </w:tcPr>
    </w:tblStylePr>
  </w:style>
  <w:style w:type="character" w:styleId="Emphasis">
    <w:name w:val="Emphasis"/>
    <w:basedOn w:val="DefaultParagraphFont"/>
    <w:uiPriority w:val="20"/>
    <w:rsid w:val="00483065"/>
    <w:rPr>
      <w:i/>
      <w:iCs/>
    </w:rPr>
  </w:style>
  <w:style w:type="character" w:styleId="FollowedHyperlink">
    <w:name w:val="FollowedHyperlink"/>
    <w:basedOn w:val="DefaultParagraphFont"/>
    <w:uiPriority w:val="99"/>
    <w:semiHidden/>
    <w:unhideWhenUsed/>
    <w:rsid w:val="00483065"/>
    <w:rPr>
      <w:color w:val="954F72" w:themeColor="followedHyperlink"/>
      <w:u w:val="single"/>
    </w:rPr>
  </w:style>
  <w:style w:type="character" w:customStyle="1" w:styleId="Heading1Char">
    <w:name w:val="Heading 1 Char"/>
    <w:aliases w:val="1. Chapter Char"/>
    <w:basedOn w:val="DefaultParagraphFont"/>
    <w:link w:val="Heading1"/>
    <w:uiPriority w:val="9"/>
    <w:rsid w:val="00483065"/>
    <w:rPr>
      <w:rFonts w:ascii="Calibri" w:eastAsiaTheme="majorEastAsia" w:hAnsi="Calibri" w:cs="Calibri"/>
      <w:b/>
      <w:bCs/>
      <w:color w:val="2F5496" w:themeColor="accent1" w:themeShade="BF"/>
      <w:sz w:val="44"/>
      <w:szCs w:val="40"/>
    </w:rPr>
  </w:style>
  <w:style w:type="paragraph" w:styleId="Footer">
    <w:name w:val="footer"/>
    <w:basedOn w:val="Normal"/>
    <w:link w:val="FooterChar"/>
    <w:uiPriority w:val="99"/>
    <w:unhideWhenUsed/>
    <w:rsid w:val="004830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3065"/>
    <w:rPr>
      <w:sz w:val="24"/>
    </w:rPr>
  </w:style>
  <w:style w:type="table" w:styleId="GridTable2-Accent3">
    <w:name w:val="Grid Table 2 Accent 3"/>
    <w:basedOn w:val="TableNormal"/>
    <w:uiPriority w:val="47"/>
    <w:rsid w:val="00483065"/>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4830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3065"/>
    <w:rPr>
      <w:sz w:val="24"/>
    </w:rPr>
  </w:style>
  <w:style w:type="character" w:styleId="Hyperlink">
    <w:name w:val="Hyperlink"/>
    <w:basedOn w:val="DefaultParagraphFont"/>
    <w:uiPriority w:val="99"/>
    <w:unhideWhenUsed/>
    <w:rsid w:val="00483065"/>
    <w:rPr>
      <w:color w:val="0563C1" w:themeColor="hyperlink"/>
      <w:u w:val="single"/>
    </w:rPr>
  </w:style>
  <w:style w:type="character" w:styleId="IntenseEmphasis">
    <w:name w:val="Intense Emphasis"/>
    <w:basedOn w:val="DefaultParagraphFont"/>
    <w:uiPriority w:val="21"/>
    <w:rsid w:val="00483065"/>
    <w:rPr>
      <w:i/>
      <w:iCs/>
      <w:color w:val="4472C4" w:themeColor="accent1"/>
    </w:rPr>
  </w:style>
  <w:style w:type="paragraph" w:styleId="IntenseQuote">
    <w:name w:val="Intense Quote"/>
    <w:aliases w:val="Table of Contents Title"/>
    <w:basedOn w:val="Normal"/>
    <w:next w:val="Normal"/>
    <w:link w:val="IntenseQuoteChar"/>
    <w:uiPriority w:val="30"/>
    <w:rsid w:val="00483065"/>
    <w:pPr>
      <w:pBdr>
        <w:bottom w:val="single" w:sz="12" w:space="2" w:color="4472C4" w:themeColor="accent1"/>
      </w:pBdr>
      <w:spacing w:after="240"/>
    </w:pPr>
    <w:rPr>
      <w:b/>
      <w:i/>
      <w:iCs/>
      <w:color w:val="4472C4" w:themeColor="accent1"/>
      <w:sz w:val="32"/>
      <w:szCs w:val="18"/>
    </w:rPr>
  </w:style>
  <w:style w:type="character" w:customStyle="1" w:styleId="IntenseQuoteChar">
    <w:name w:val="Intense Quote Char"/>
    <w:aliases w:val="Table of Contents Title Char"/>
    <w:basedOn w:val="DefaultParagraphFont"/>
    <w:link w:val="IntenseQuote"/>
    <w:uiPriority w:val="30"/>
    <w:rsid w:val="00483065"/>
    <w:rPr>
      <w:b/>
      <w:i/>
      <w:iCs/>
      <w:color w:val="4472C4" w:themeColor="accent1"/>
      <w:sz w:val="32"/>
      <w:szCs w:val="18"/>
    </w:rPr>
  </w:style>
  <w:style w:type="paragraph" w:styleId="ListParagraph">
    <w:name w:val="List Paragraph"/>
    <w:basedOn w:val="Normal"/>
    <w:uiPriority w:val="34"/>
    <w:rsid w:val="00483065"/>
    <w:pPr>
      <w:ind w:left="720"/>
      <w:contextualSpacing/>
    </w:pPr>
  </w:style>
  <w:style w:type="table" w:styleId="ListTable2-Accent3">
    <w:name w:val="List Table 2 Accent 3"/>
    <w:basedOn w:val="TableNormal"/>
    <w:uiPriority w:val="47"/>
    <w:rsid w:val="00483065"/>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48306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8306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8306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rsid w:val="00483065"/>
    <w:rPr>
      <w:b/>
      <w:bCs/>
    </w:rPr>
  </w:style>
  <w:style w:type="character" w:customStyle="1" w:styleId="Heading2Char">
    <w:name w:val="Heading 2 Char"/>
    <w:aliases w:val="2. Section Char"/>
    <w:basedOn w:val="DefaultParagraphFont"/>
    <w:link w:val="Heading2"/>
    <w:uiPriority w:val="9"/>
    <w:rsid w:val="00723192"/>
    <w:rPr>
      <w:rFonts w:eastAsiaTheme="majorEastAsia" w:cstheme="minorHAnsi"/>
      <w:b/>
      <w:bCs/>
      <w:color w:val="2F5496" w:themeColor="accent1" w:themeShade="BF"/>
      <w:sz w:val="28"/>
      <w:szCs w:val="28"/>
    </w:rPr>
  </w:style>
  <w:style w:type="character" w:customStyle="1" w:styleId="Heading3Char">
    <w:name w:val="Heading 3 Char"/>
    <w:aliases w:val="3. Subsection Char"/>
    <w:basedOn w:val="DefaultParagraphFont"/>
    <w:link w:val="Heading3"/>
    <w:uiPriority w:val="9"/>
    <w:rsid w:val="00483065"/>
    <w:rPr>
      <w:rFonts w:ascii="Calibri" w:eastAsiaTheme="majorEastAsia" w:hAnsi="Calibri" w:cs="Calibri"/>
      <w:color w:val="2F5496" w:themeColor="accent1" w:themeShade="BF"/>
      <w:sz w:val="26"/>
      <w:szCs w:val="26"/>
    </w:rPr>
  </w:style>
  <w:style w:type="paragraph" w:styleId="Subtitle">
    <w:name w:val="Subtitle"/>
    <w:basedOn w:val="Normal"/>
    <w:next w:val="Normal"/>
    <w:link w:val="SubtitleChar"/>
    <w:uiPriority w:val="11"/>
    <w:qFormat/>
    <w:rsid w:val="00483065"/>
    <w:pPr>
      <w:numPr>
        <w:ilvl w:val="1"/>
      </w:numPr>
      <w:spacing w:after="0"/>
    </w:pPr>
    <w:rPr>
      <w:rFonts w:eastAsiaTheme="minorEastAsia"/>
      <w:color w:val="5A5A5A" w:themeColor="text1" w:themeTint="A5"/>
      <w:spacing w:val="15"/>
      <w:sz w:val="22"/>
      <w:szCs w:val="20"/>
    </w:rPr>
  </w:style>
  <w:style w:type="character" w:customStyle="1" w:styleId="SubtitleChar">
    <w:name w:val="Subtitle Char"/>
    <w:basedOn w:val="DefaultParagraphFont"/>
    <w:link w:val="Subtitle"/>
    <w:uiPriority w:val="11"/>
    <w:rsid w:val="00483065"/>
    <w:rPr>
      <w:rFonts w:eastAsiaTheme="minorEastAsia"/>
      <w:color w:val="5A5A5A" w:themeColor="text1" w:themeTint="A5"/>
      <w:spacing w:val="15"/>
      <w:szCs w:val="20"/>
    </w:rPr>
  </w:style>
  <w:style w:type="table" w:styleId="TableGrid">
    <w:name w:val="Table Grid"/>
    <w:basedOn w:val="TableNormal"/>
    <w:uiPriority w:val="39"/>
    <w:rsid w:val="004830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autoRedefine/>
    <w:uiPriority w:val="10"/>
    <w:qFormat/>
    <w:rsid w:val="00483065"/>
    <w:pPr>
      <w:spacing w:after="0" w:line="240" w:lineRule="auto"/>
      <w:contextualSpacing/>
    </w:pPr>
    <w:rPr>
      <w:rFonts w:ascii="Calibri" w:eastAsiaTheme="majorEastAsia" w:hAnsi="Calibri" w:cs="Calibri"/>
      <w:b/>
      <w:spacing w:val="-10"/>
      <w:kern w:val="28"/>
      <w:sz w:val="56"/>
      <w:szCs w:val="56"/>
    </w:rPr>
  </w:style>
  <w:style w:type="character" w:customStyle="1" w:styleId="TitleChar">
    <w:name w:val="Title Char"/>
    <w:basedOn w:val="DefaultParagraphFont"/>
    <w:link w:val="Title"/>
    <w:uiPriority w:val="10"/>
    <w:rsid w:val="00483065"/>
    <w:rPr>
      <w:rFonts w:ascii="Calibri" w:eastAsiaTheme="majorEastAsia" w:hAnsi="Calibri" w:cs="Calibri"/>
      <w:b/>
      <w:spacing w:val="-10"/>
      <w:kern w:val="28"/>
      <w:sz w:val="56"/>
      <w:szCs w:val="56"/>
    </w:rPr>
  </w:style>
  <w:style w:type="paragraph" w:styleId="TOC1">
    <w:name w:val="toc 1"/>
    <w:basedOn w:val="Normal"/>
    <w:next w:val="Normal"/>
    <w:autoRedefine/>
    <w:uiPriority w:val="39"/>
    <w:unhideWhenUsed/>
    <w:rsid w:val="00090F67"/>
    <w:pPr>
      <w:tabs>
        <w:tab w:val="right" w:leader="dot" w:pos="10790"/>
      </w:tabs>
      <w:spacing w:before="240" w:after="0"/>
    </w:pPr>
    <w:rPr>
      <w:b/>
      <w:bCs/>
      <w:noProof/>
      <w:sz w:val="20"/>
      <w:szCs w:val="20"/>
    </w:rPr>
  </w:style>
  <w:style w:type="paragraph" w:styleId="TOC2">
    <w:name w:val="toc 2"/>
    <w:basedOn w:val="Normal"/>
    <w:next w:val="Normal"/>
    <w:autoRedefine/>
    <w:uiPriority w:val="39"/>
    <w:unhideWhenUsed/>
    <w:rsid w:val="00090B9D"/>
    <w:pPr>
      <w:tabs>
        <w:tab w:val="right" w:leader="dot" w:pos="10790"/>
      </w:tabs>
      <w:spacing w:after="0"/>
      <w:ind w:left="240"/>
    </w:pPr>
    <w:rPr>
      <w:iCs/>
      <w:noProof/>
      <w:sz w:val="20"/>
      <w:szCs w:val="20"/>
    </w:rPr>
  </w:style>
  <w:style w:type="paragraph" w:styleId="TOC3">
    <w:name w:val="toc 3"/>
    <w:basedOn w:val="Normal"/>
    <w:next w:val="Normal"/>
    <w:autoRedefine/>
    <w:uiPriority w:val="39"/>
    <w:unhideWhenUsed/>
    <w:rsid w:val="00090B9D"/>
    <w:pPr>
      <w:tabs>
        <w:tab w:val="right" w:leader="dot" w:pos="10790"/>
      </w:tabs>
      <w:spacing w:after="0"/>
      <w:ind w:left="480"/>
    </w:pPr>
    <w:rPr>
      <w:i/>
      <w:noProof/>
      <w:sz w:val="20"/>
      <w:szCs w:val="20"/>
    </w:rPr>
  </w:style>
  <w:style w:type="paragraph" w:styleId="TOC4">
    <w:name w:val="toc 4"/>
    <w:basedOn w:val="Normal"/>
    <w:next w:val="Normal"/>
    <w:autoRedefine/>
    <w:uiPriority w:val="39"/>
    <w:unhideWhenUsed/>
    <w:rsid w:val="00483065"/>
    <w:pPr>
      <w:spacing w:after="0"/>
      <w:ind w:left="720"/>
    </w:pPr>
    <w:rPr>
      <w:sz w:val="20"/>
      <w:szCs w:val="20"/>
    </w:rPr>
  </w:style>
  <w:style w:type="paragraph" w:styleId="TOC5">
    <w:name w:val="toc 5"/>
    <w:basedOn w:val="Normal"/>
    <w:next w:val="Normal"/>
    <w:autoRedefine/>
    <w:uiPriority w:val="39"/>
    <w:unhideWhenUsed/>
    <w:rsid w:val="00483065"/>
    <w:pPr>
      <w:spacing w:after="0"/>
      <w:ind w:left="960"/>
    </w:pPr>
    <w:rPr>
      <w:sz w:val="20"/>
      <w:szCs w:val="20"/>
    </w:rPr>
  </w:style>
  <w:style w:type="paragraph" w:styleId="TOC6">
    <w:name w:val="toc 6"/>
    <w:basedOn w:val="Normal"/>
    <w:next w:val="Normal"/>
    <w:autoRedefine/>
    <w:uiPriority w:val="39"/>
    <w:unhideWhenUsed/>
    <w:rsid w:val="00483065"/>
    <w:pPr>
      <w:spacing w:after="0"/>
      <w:ind w:left="1200"/>
    </w:pPr>
    <w:rPr>
      <w:sz w:val="20"/>
      <w:szCs w:val="20"/>
    </w:rPr>
  </w:style>
  <w:style w:type="paragraph" w:styleId="TOC7">
    <w:name w:val="toc 7"/>
    <w:basedOn w:val="Normal"/>
    <w:next w:val="Normal"/>
    <w:autoRedefine/>
    <w:uiPriority w:val="39"/>
    <w:unhideWhenUsed/>
    <w:rsid w:val="00483065"/>
    <w:pPr>
      <w:spacing w:after="0"/>
      <w:ind w:left="1440"/>
    </w:pPr>
    <w:rPr>
      <w:sz w:val="20"/>
      <w:szCs w:val="20"/>
    </w:rPr>
  </w:style>
  <w:style w:type="paragraph" w:styleId="TOC8">
    <w:name w:val="toc 8"/>
    <w:basedOn w:val="Normal"/>
    <w:next w:val="Normal"/>
    <w:autoRedefine/>
    <w:uiPriority w:val="39"/>
    <w:unhideWhenUsed/>
    <w:rsid w:val="00483065"/>
    <w:pPr>
      <w:spacing w:after="0"/>
      <w:ind w:left="1680"/>
    </w:pPr>
    <w:rPr>
      <w:sz w:val="20"/>
      <w:szCs w:val="20"/>
    </w:rPr>
  </w:style>
  <w:style w:type="paragraph" w:styleId="TOC9">
    <w:name w:val="toc 9"/>
    <w:basedOn w:val="Normal"/>
    <w:next w:val="Normal"/>
    <w:autoRedefine/>
    <w:uiPriority w:val="39"/>
    <w:unhideWhenUsed/>
    <w:rsid w:val="00483065"/>
    <w:pPr>
      <w:spacing w:after="0"/>
      <w:ind w:left="1920"/>
    </w:pPr>
    <w:rPr>
      <w:sz w:val="20"/>
      <w:szCs w:val="20"/>
    </w:rPr>
  </w:style>
  <w:style w:type="paragraph" w:styleId="TOCHeading">
    <w:name w:val="TOC Heading"/>
    <w:basedOn w:val="IntenseQuote"/>
    <w:next w:val="Normal"/>
    <w:uiPriority w:val="39"/>
    <w:unhideWhenUsed/>
    <w:rsid w:val="00483065"/>
    <w:pPr>
      <w:spacing w:after="0"/>
    </w:pPr>
    <w:rPr>
      <w:color w:val="2F5496" w:themeColor="accent1" w:themeShade="BF"/>
    </w:rPr>
  </w:style>
  <w:style w:type="character" w:styleId="UnresolvedMention">
    <w:name w:val="Unresolved Mention"/>
    <w:basedOn w:val="DefaultParagraphFont"/>
    <w:uiPriority w:val="99"/>
    <w:semiHidden/>
    <w:unhideWhenUsed/>
    <w:rsid w:val="00483065"/>
    <w:rPr>
      <w:color w:val="605E5C"/>
      <w:shd w:val="clear" w:color="auto" w:fill="E1DFDD"/>
    </w:rPr>
  </w:style>
  <w:style w:type="character" w:customStyle="1" w:styleId="Heading4Char">
    <w:name w:val="Heading 4 Char"/>
    <w:basedOn w:val="DefaultParagraphFont"/>
    <w:link w:val="Heading4"/>
    <w:uiPriority w:val="9"/>
    <w:rsid w:val="00B96578"/>
    <w:rPr>
      <w:sz w:val="24"/>
    </w:rPr>
  </w:style>
  <w:style w:type="character" w:customStyle="1" w:styleId="Heading5Char">
    <w:name w:val="Heading 5 Char"/>
    <w:basedOn w:val="DefaultParagraphFont"/>
    <w:link w:val="Heading5"/>
    <w:uiPriority w:val="9"/>
    <w:rsid w:val="00B96578"/>
    <w:rPr>
      <w:rFonts w:asciiTheme="majorHAnsi" w:eastAsiaTheme="majorEastAsia" w:hAnsiTheme="majorHAnsi" w:cstheme="majorBidi"/>
      <w:color w:val="2F5496" w:themeColor="accent1" w:themeShade="BF"/>
      <w:sz w:val="24"/>
    </w:rPr>
  </w:style>
  <w:style w:type="paragraph" w:customStyle="1" w:styleId="RevisionHistory">
    <w:name w:val="Revision History"/>
    <w:basedOn w:val="Normal"/>
    <w:link w:val="RevisionHistoryChar"/>
    <w:uiPriority w:val="34"/>
    <w:qFormat/>
    <w:rsid w:val="00283131"/>
    <w:pPr>
      <w:ind w:left="360" w:hanging="360"/>
    </w:pPr>
  </w:style>
  <w:style w:type="character" w:customStyle="1" w:styleId="RevisionHistoryChar">
    <w:name w:val="Revision History Char"/>
    <w:basedOn w:val="Heading4Char"/>
    <w:link w:val="RevisionHistory"/>
    <w:uiPriority w:val="34"/>
    <w:rsid w:val="00283131"/>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358547">
      <w:bodyDiv w:val="1"/>
      <w:marLeft w:val="0"/>
      <w:marRight w:val="0"/>
      <w:marTop w:val="0"/>
      <w:marBottom w:val="0"/>
      <w:divBdr>
        <w:top w:val="none" w:sz="0" w:space="0" w:color="auto"/>
        <w:left w:val="none" w:sz="0" w:space="0" w:color="auto"/>
        <w:bottom w:val="none" w:sz="0" w:space="0" w:color="auto"/>
        <w:right w:val="none" w:sz="0" w:space="0" w:color="auto"/>
      </w:divBdr>
    </w:div>
    <w:div w:id="680281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release/python-368/" TargetMode="External"/><Relationship Id="rId13" Type="http://schemas.openxmlformats.org/officeDocument/2006/relationships/hyperlink" Target="https://www.sololearn.com/learning/1073"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Georgia-Tech-Off-Road/GTORDaata"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etbrains.com/pycharm/download/" TargetMode="External"/><Relationship Id="rId5" Type="http://schemas.openxmlformats.org/officeDocument/2006/relationships/webSettings" Target="webSettings.xml"/><Relationship Id="rId15" Type="http://schemas.openxmlformats.org/officeDocument/2006/relationships/image" Target="media/image2.JPG"/><Relationship Id="rId10" Type="http://schemas.openxmlformats.org/officeDocument/2006/relationships/hyperlink" Target="https://code.visualstudio.com/download"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tutorialspoint.com/python/python_environment.htm" TargetMode="External"/><Relationship Id="rId14"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jamin\OneDrive%20-%20Georgia%20Institute%20of%20Technology\Documents\DAQ%20Personal%20Files\Documentation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CDF52-8EC7-4881-B70F-61A9265EA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Documentation_Template.dotx</Template>
  <TotalTime>228</TotalTime>
  <Pages>8</Pages>
  <Words>1254</Words>
  <Characters>7152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Boeckman</dc:creator>
  <cp:keywords/>
  <dc:description/>
  <cp:lastModifiedBy>Boeckman, Benjamin A</cp:lastModifiedBy>
  <cp:revision>114</cp:revision>
  <cp:lastPrinted>2020-06-06T23:39:00Z</cp:lastPrinted>
  <dcterms:created xsi:type="dcterms:W3CDTF">2021-06-19T03:22:00Z</dcterms:created>
  <dcterms:modified xsi:type="dcterms:W3CDTF">2021-08-28T00:50:00Z</dcterms:modified>
</cp:coreProperties>
</file>