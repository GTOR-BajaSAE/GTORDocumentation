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52C9" w14:textId="21B626D5" w:rsidR="004B413A" w:rsidRPr="002D559F" w:rsidRDefault="00744F98" w:rsidP="00090F67">
      <w:pPr>
        <w:pStyle w:val="Title"/>
      </w:pPr>
      <w:r>
        <w:t>Wireless Communication</w:t>
      </w:r>
    </w:p>
    <w:p w14:paraId="7955A901" w14:textId="658508A8" w:rsidR="00984599" w:rsidRPr="00984599" w:rsidRDefault="00CF39CF" w:rsidP="00090F67">
      <w:pPr>
        <w:pStyle w:val="Subtitle"/>
      </w:pPr>
      <w:r w:rsidRPr="00672EA7">
        <w:t>GT Off-Road Racing | Data Acquisition</w:t>
      </w:r>
    </w:p>
    <w:p w14:paraId="66419036" w14:textId="7DD285C3" w:rsidR="00984599" w:rsidRPr="00984599" w:rsidRDefault="00744F98" w:rsidP="00090F67">
      <w:pPr>
        <w:pStyle w:val="Subtitle"/>
      </w:pPr>
      <w:r>
        <w:t>Andrew Hellrigel</w:t>
      </w:r>
    </w:p>
    <w:p w14:paraId="7C464367" w14:textId="6CE95090" w:rsidR="000D7F84" w:rsidRPr="00672EA7" w:rsidRDefault="00744F98" w:rsidP="00090F67">
      <w:pPr>
        <w:pStyle w:val="Subtitle"/>
      </w:pPr>
      <w:r>
        <w:t>10/05/2021</w:t>
      </w:r>
    </w:p>
    <w:p w14:paraId="2E94B3D1" w14:textId="77777777" w:rsidR="002D559F" w:rsidRDefault="002D559F" w:rsidP="002D559F"/>
    <w:p w14:paraId="19C313E6" w14:textId="77777777" w:rsidR="002D559F" w:rsidRPr="002D559F" w:rsidRDefault="002D559F" w:rsidP="002D559F"/>
    <w:sdt>
      <w:sdtPr>
        <w:rPr>
          <w:b w:val="0"/>
          <w:i w:val="0"/>
          <w:iCs w:val="0"/>
          <w:color w:val="000000"/>
          <w:sz w:val="24"/>
          <w:szCs w:val="28"/>
          <w14:textFill>
            <w14:solidFill>
              <w14:srgbClr w14:val="000000">
                <w14:lumMod w14:val="75000"/>
              </w14:srgbClr>
            </w14:solidFill>
          </w14:textFill>
        </w:rPr>
        <w:id w:val="681717750"/>
        <w:docPartObj>
          <w:docPartGallery w:val="Table of Contents"/>
          <w:docPartUnique/>
        </w:docPartObj>
      </w:sdtPr>
      <w:sdtEndPr>
        <w:rPr>
          <w:bCs/>
          <w:noProof/>
          <w:szCs w:val="22"/>
        </w:rPr>
      </w:sdtEndPr>
      <w:sdtContent>
        <w:p w14:paraId="6BDF1028" w14:textId="77777777" w:rsidR="000E2336" w:rsidRPr="002E3265" w:rsidRDefault="000E2336" w:rsidP="00090F67">
          <w:pPr>
            <w:pStyle w:val="TOCHeading"/>
          </w:pPr>
          <w:r w:rsidRPr="002E3265">
            <w:t>Table of Contents</w:t>
          </w:r>
        </w:p>
        <w:p w14:paraId="5407C070" w14:textId="395C3459" w:rsidR="00D65A5E" w:rsidRDefault="00FE0D1B">
          <w:pPr>
            <w:pStyle w:val="TOC1"/>
            <w:rPr>
              <w:rFonts w:eastAsiaTheme="minorEastAsia"/>
              <w:b w:val="0"/>
              <w:bCs w:val="0"/>
              <w:sz w:val="22"/>
              <w:szCs w:val="22"/>
            </w:rPr>
          </w:pPr>
          <w:r>
            <w:fldChar w:fldCharType="begin"/>
          </w:r>
          <w:r>
            <w:instrText xml:space="preserve"> TOC \o "1-6" \h \z \u </w:instrText>
          </w:r>
          <w:r>
            <w:fldChar w:fldCharType="separate"/>
          </w:r>
          <w:hyperlink w:anchor="_Toc87011280" w:history="1">
            <w:r w:rsidR="00D65A5E" w:rsidRPr="00A34FA6">
              <w:rPr>
                <w:rStyle w:val="Hyperlink"/>
              </w:rPr>
              <w:t>1.0 Overview</w:t>
            </w:r>
            <w:r w:rsidR="00D65A5E">
              <w:rPr>
                <w:webHidden/>
              </w:rPr>
              <w:tab/>
            </w:r>
            <w:r w:rsidR="00D65A5E">
              <w:rPr>
                <w:webHidden/>
              </w:rPr>
              <w:fldChar w:fldCharType="begin"/>
            </w:r>
            <w:r w:rsidR="00D65A5E">
              <w:rPr>
                <w:webHidden/>
              </w:rPr>
              <w:instrText xml:space="preserve"> PAGEREF _Toc87011280 \h </w:instrText>
            </w:r>
            <w:r w:rsidR="00D65A5E">
              <w:rPr>
                <w:webHidden/>
              </w:rPr>
            </w:r>
            <w:r w:rsidR="00D65A5E">
              <w:rPr>
                <w:webHidden/>
              </w:rPr>
              <w:fldChar w:fldCharType="separate"/>
            </w:r>
            <w:r w:rsidR="00D65A5E">
              <w:rPr>
                <w:webHidden/>
              </w:rPr>
              <w:t>2</w:t>
            </w:r>
            <w:r w:rsidR="00D65A5E">
              <w:rPr>
                <w:webHidden/>
              </w:rPr>
              <w:fldChar w:fldCharType="end"/>
            </w:r>
          </w:hyperlink>
        </w:p>
        <w:p w14:paraId="486E6586" w14:textId="3F613C51" w:rsidR="00D65A5E" w:rsidRDefault="00D65A5E">
          <w:pPr>
            <w:pStyle w:val="TOC2"/>
            <w:rPr>
              <w:rFonts w:eastAsiaTheme="minorEastAsia"/>
              <w:iCs w:val="0"/>
              <w:sz w:val="22"/>
              <w:szCs w:val="22"/>
            </w:rPr>
          </w:pPr>
          <w:hyperlink w:anchor="_Toc87011281" w:history="1">
            <w:r w:rsidRPr="00A34FA6">
              <w:rPr>
                <w:rStyle w:val="Hyperlink"/>
              </w:rPr>
              <w:t>1.1 Introduction</w:t>
            </w:r>
            <w:r>
              <w:rPr>
                <w:webHidden/>
              </w:rPr>
              <w:tab/>
            </w:r>
            <w:r>
              <w:rPr>
                <w:webHidden/>
              </w:rPr>
              <w:fldChar w:fldCharType="begin"/>
            </w:r>
            <w:r>
              <w:rPr>
                <w:webHidden/>
              </w:rPr>
              <w:instrText xml:space="preserve"> PAGEREF _Toc87011281 \h </w:instrText>
            </w:r>
            <w:r>
              <w:rPr>
                <w:webHidden/>
              </w:rPr>
            </w:r>
            <w:r>
              <w:rPr>
                <w:webHidden/>
              </w:rPr>
              <w:fldChar w:fldCharType="separate"/>
            </w:r>
            <w:r>
              <w:rPr>
                <w:webHidden/>
              </w:rPr>
              <w:t>2</w:t>
            </w:r>
            <w:r>
              <w:rPr>
                <w:webHidden/>
              </w:rPr>
              <w:fldChar w:fldCharType="end"/>
            </w:r>
          </w:hyperlink>
        </w:p>
        <w:p w14:paraId="4E39A18B" w14:textId="0E5F9E05" w:rsidR="00D65A5E" w:rsidRDefault="00D65A5E">
          <w:pPr>
            <w:pStyle w:val="TOC1"/>
            <w:rPr>
              <w:rFonts w:eastAsiaTheme="minorEastAsia"/>
              <w:b w:val="0"/>
              <w:bCs w:val="0"/>
              <w:sz w:val="22"/>
              <w:szCs w:val="22"/>
            </w:rPr>
          </w:pPr>
          <w:hyperlink w:anchor="_Toc87011282" w:history="1">
            <w:r w:rsidRPr="00A34FA6">
              <w:rPr>
                <w:rStyle w:val="Hyperlink"/>
              </w:rPr>
              <w:t>2.0 XBEE Configuration</w:t>
            </w:r>
            <w:r>
              <w:rPr>
                <w:webHidden/>
              </w:rPr>
              <w:tab/>
            </w:r>
            <w:r>
              <w:rPr>
                <w:webHidden/>
              </w:rPr>
              <w:fldChar w:fldCharType="begin"/>
            </w:r>
            <w:r>
              <w:rPr>
                <w:webHidden/>
              </w:rPr>
              <w:instrText xml:space="preserve"> PAGEREF _Toc87011282 \h </w:instrText>
            </w:r>
            <w:r>
              <w:rPr>
                <w:webHidden/>
              </w:rPr>
            </w:r>
            <w:r>
              <w:rPr>
                <w:webHidden/>
              </w:rPr>
              <w:fldChar w:fldCharType="separate"/>
            </w:r>
            <w:r>
              <w:rPr>
                <w:webHidden/>
              </w:rPr>
              <w:t>3</w:t>
            </w:r>
            <w:r>
              <w:rPr>
                <w:webHidden/>
              </w:rPr>
              <w:fldChar w:fldCharType="end"/>
            </w:r>
          </w:hyperlink>
        </w:p>
        <w:p w14:paraId="13F71F80" w14:textId="6AC6C4C5" w:rsidR="00D65A5E" w:rsidRDefault="00D65A5E">
          <w:pPr>
            <w:pStyle w:val="TOC2"/>
            <w:rPr>
              <w:rFonts w:eastAsiaTheme="minorEastAsia"/>
              <w:iCs w:val="0"/>
              <w:sz w:val="22"/>
              <w:szCs w:val="22"/>
            </w:rPr>
          </w:pPr>
          <w:hyperlink w:anchor="_Toc87011283" w:history="1">
            <w:r w:rsidRPr="00A34FA6">
              <w:rPr>
                <w:rStyle w:val="Hyperlink"/>
              </w:rPr>
              <w:t>2.1 XBEE Types</w:t>
            </w:r>
            <w:r>
              <w:rPr>
                <w:webHidden/>
              </w:rPr>
              <w:tab/>
            </w:r>
            <w:r>
              <w:rPr>
                <w:webHidden/>
              </w:rPr>
              <w:fldChar w:fldCharType="begin"/>
            </w:r>
            <w:r>
              <w:rPr>
                <w:webHidden/>
              </w:rPr>
              <w:instrText xml:space="preserve"> PAGEREF _Toc87011283 \h </w:instrText>
            </w:r>
            <w:r>
              <w:rPr>
                <w:webHidden/>
              </w:rPr>
            </w:r>
            <w:r>
              <w:rPr>
                <w:webHidden/>
              </w:rPr>
              <w:fldChar w:fldCharType="separate"/>
            </w:r>
            <w:r>
              <w:rPr>
                <w:webHidden/>
              </w:rPr>
              <w:t>3</w:t>
            </w:r>
            <w:r>
              <w:rPr>
                <w:webHidden/>
              </w:rPr>
              <w:fldChar w:fldCharType="end"/>
            </w:r>
          </w:hyperlink>
        </w:p>
        <w:p w14:paraId="0A80285A" w14:textId="798B97C5" w:rsidR="00D65A5E" w:rsidRDefault="00D65A5E">
          <w:pPr>
            <w:pStyle w:val="TOC3"/>
            <w:rPr>
              <w:rFonts w:eastAsiaTheme="minorEastAsia"/>
              <w:i w:val="0"/>
              <w:sz w:val="22"/>
              <w:szCs w:val="22"/>
            </w:rPr>
          </w:pPr>
          <w:hyperlink w:anchor="_Toc87011284" w:history="1">
            <w:r w:rsidRPr="00A34FA6">
              <w:rPr>
                <w:rStyle w:val="Hyperlink"/>
              </w:rPr>
              <w:t>2.1.1 XBEE 3 Pro</w:t>
            </w:r>
            <w:r>
              <w:rPr>
                <w:webHidden/>
              </w:rPr>
              <w:tab/>
            </w:r>
            <w:r>
              <w:rPr>
                <w:webHidden/>
              </w:rPr>
              <w:fldChar w:fldCharType="begin"/>
            </w:r>
            <w:r>
              <w:rPr>
                <w:webHidden/>
              </w:rPr>
              <w:instrText xml:space="preserve"> PAGEREF _Toc87011284 \h </w:instrText>
            </w:r>
            <w:r>
              <w:rPr>
                <w:webHidden/>
              </w:rPr>
            </w:r>
            <w:r>
              <w:rPr>
                <w:webHidden/>
              </w:rPr>
              <w:fldChar w:fldCharType="separate"/>
            </w:r>
            <w:r>
              <w:rPr>
                <w:webHidden/>
              </w:rPr>
              <w:t>3</w:t>
            </w:r>
            <w:r>
              <w:rPr>
                <w:webHidden/>
              </w:rPr>
              <w:fldChar w:fldCharType="end"/>
            </w:r>
          </w:hyperlink>
        </w:p>
        <w:p w14:paraId="7198B6AB" w14:textId="5AA8340D" w:rsidR="00D65A5E" w:rsidRDefault="00D65A5E">
          <w:pPr>
            <w:pStyle w:val="TOC3"/>
            <w:rPr>
              <w:rFonts w:eastAsiaTheme="minorEastAsia"/>
              <w:i w:val="0"/>
              <w:sz w:val="22"/>
              <w:szCs w:val="22"/>
            </w:rPr>
          </w:pPr>
          <w:hyperlink w:anchor="_Toc87011285" w:history="1">
            <w:r w:rsidRPr="00A34FA6">
              <w:rPr>
                <w:rStyle w:val="Hyperlink"/>
              </w:rPr>
              <w:t>2.1.2 XBEE Pro S3B</w:t>
            </w:r>
            <w:r>
              <w:rPr>
                <w:webHidden/>
              </w:rPr>
              <w:tab/>
            </w:r>
            <w:r>
              <w:rPr>
                <w:webHidden/>
              </w:rPr>
              <w:fldChar w:fldCharType="begin"/>
            </w:r>
            <w:r>
              <w:rPr>
                <w:webHidden/>
              </w:rPr>
              <w:instrText xml:space="preserve"> PAGEREF _Toc87011285 \h </w:instrText>
            </w:r>
            <w:r>
              <w:rPr>
                <w:webHidden/>
              </w:rPr>
            </w:r>
            <w:r>
              <w:rPr>
                <w:webHidden/>
              </w:rPr>
              <w:fldChar w:fldCharType="separate"/>
            </w:r>
            <w:r>
              <w:rPr>
                <w:webHidden/>
              </w:rPr>
              <w:t>3</w:t>
            </w:r>
            <w:r>
              <w:rPr>
                <w:webHidden/>
              </w:rPr>
              <w:fldChar w:fldCharType="end"/>
            </w:r>
          </w:hyperlink>
        </w:p>
        <w:p w14:paraId="0AA4C43F" w14:textId="55A69CFA" w:rsidR="00D65A5E" w:rsidRDefault="00D65A5E">
          <w:pPr>
            <w:pStyle w:val="TOC3"/>
            <w:rPr>
              <w:rFonts w:eastAsiaTheme="minorEastAsia"/>
              <w:i w:val="0"/>
              <w:sz w:val="22"/>
              <w:szCs w:val="22"/>
            </w:rPr>
          </w:pPr>
          <w:hyperlink w:anchor="_Toc87011286" w:history="1">
            <w:r w:rsidRPr="00A34FA6">
              <w:rPr>
                <w:rStyle w:val="Hyperlink"/>
              </w:rPr>
              <w:t>2.1.3 Antenna Selection</w:t>
            </w:r>
            <w:r>
              <w:rPr>
                <w:webHidden/>
              </w:rPr>
              <w:tab/>
            </w:r>
            <w:r>
              <w:rPr>
                <w:webHidden/>
              </w:rPr>
              <w:fldChar w:fldCharType="begin"/>
            </w:r>
            <w:r>
              <w:rPr>
                <w:webHidden/>
              </w:rPr>
              <w:instrText xml:space="preserve"> PAGEREF _Toc87011286 \h </w:instrText>
            </w:r>
            <w:r>
              <w:rPr>
                <w:webHidden/>
              </w:rPr>
            </w:r>
            <w:r>
              <w:rPr>
                <w:webHidden/>
              </w:rPr>
              <w:fldChar w:fldCharType="separate"/>
            </w:r>
            <w:r>
              <w:rPr>
                <w:webHidden/>
              </w:rPr>
              <w:t>4</w:t>
            </w:r>
            <w:r>
              <w:rPr>
                <w:webHidden/>
              </w:rPr>
              <w:fldChar w:fldCharType="end"/>
            </w:r>
          </w:hyperlink>
        </w:p>
        <w:p w14:paraId="6E095DC1" w14:textId="1C9A06C7" w:rsidR="00D65A5E" w:rsidRDefault="00D65A5E">
          <w:pPr>
            <w:pStyle w:val="TOC2"/>
            <w:rPr>
              <w:rFonts w:eastAsiaTheme="minorEastAsia"/>
              <w:iCs w:val="0"/>
              <w:sz w:val="22"/>
              <w:szCs w:val="22"/>
            </w:rPr>
          </w:pPr>
          <w:hyperlink w:anchor="_Toc87011287" w:history="1">
            <w:r w:rsidRPr="00A34FA6">
              <w:rPr>
                <w:rStyle w:val="Hyperlink"/>
              </w:rPr>
              <w:t>2.2 XBEE Wiring</w:t>
            </w:r>
            <w:r>
              <w:rPr>
                <w:webHidden/>
              </w:rPr>
              <w:tab/>
            </w:r>
            <w:r>
              <w:rPr>
                <w:webHidden/>
              </w:rPr>
              <w:fldChar w:fldCharType="begin"/>
            </w:r>
            <w:r>
              <w:rPr>
                <w:webHidden/>
              </w:rPr>
              <w:instrText xml:space="preserve"> PAGEREF _Toc87011287 \h </w:instrText>
            </w:r>
            <w:r>
              <w:rPr>
                <w:webHidden/>
              </w:rPr>
            </w:r>
            <w:r>
              <w:rPr>
                <w:webHidden/>
              </w:rPr>
              <w:fldChar w:fldCharType="separate"/>
            </w:r>
            <w:r>
              <w:rPr>
                <w:webHidden/>
              </w:rPr>
              <w:t>4</w:t>
            </w:r>
            <w:r>
              <w:rPr>
                <w:webHidden/>
              </w:rPr>
              <w:fldChar w:fldCharType="end"/>
            </w:r>
          </w:hyperlink>
        </w:p>
        <w:p w14:paraId="785EB024" w14:textId="6BEAB78C" w:rsidR="00D65A5E" w:rsidRDefault="00D65A5E">
          <w:pPr>
            <w:pStyle w:val="TOC3"/>
            <w:rPr>
              <w:rFonts w:eastAsiaTheme="minorEastAsia"/>
              <w:i w:val="0"/>
              <w:sz w:val="22"/>
              <w:szCs w:val="22"/>
            </w:rPr>
          </w:pPr>
          <w:hyperlink w:anchor="_Toc87011288" w:history="1">
            <w:r w:rsidRPr="00A34FA6">
              <w:rPr>
                <w:rStyle w:val="Hyperlink"/>
              </w:rPr>
              <w:t>2.2.1 XBEE Pinout</w:t>
            </w:r>
            <w:r>
              <w:rPr>
                <w:webHidden/>
              </w:rPr>
              <w:tab/>
            </w:r>
            <w:r>
              <w:rPr>
                <w:webHidden/>
              </w:rPr>
              <w:fldChar w:fldCharType="begin"/>
            </w:r>
            <w:r>
              <w:rPr>
                <w:webHidden/>
              </w:rPr>
              <w:instrText xml:space="preserve"> PAGEREF _Toc87011288 \h </w:instrText>
            </w:r>
            <w:r>
              <w:rPr>
                <w:webHidden/>
              </w:rPr>
            </w:r>
            <w:r>
              <w:rPr>
                <w:webHidden/>
              </w:rPr>
              <w:fldChar w:fldCharType="separate"/>
            </w:r>
            <w:r>
              <w:rPr>
                <w:webHidden/>
              </w:rPr>
              <w:t>4</w:t>
            </w:r>
            <w:r>
              <w:rPr>
                <w:webHidden/>
              </w:rPr>
              <w:fldChar w:fldCharType="end"/>
            </w:r>
          </w:hyperlink>
        </w:p>
        <w:p w14:paraId="63985F2B" w14:textId="37536087" w:rsidR="00D65A5E" w:rsidRDefault="00D65A5E">
          <w:pPr>
            <w:pStyle w:val="TOC3"/>
            <w:rPr>
              <w:rFonts w:eastAsiaTheme="minorEastAsia"/>
              <w:i w:val="0"/>
              <w:sz w:val="22"/>
              <w:szCs w:val="22"/>
            </w:rPr>
          </w:pPr>
          <w:hyperlink w:anchor="_Toc87011289" w:history="1">
            <w:r w:rsidRPr="00A34FA6">
              <w:rPr>
                <w:rStyle w:val="Hyperlink"/>
              </w:rPr>
              <w:t>2.2.2 XBEE Important Connections</w:t>
            </w:r>
            <w:r>
              <w:rPr>
                <w:webHidden/>
              </w:rPr>
              <w:tab/>
            </w:r>
            <w:r>
              <w:rPr>
                <w:webHidden/>
              </w:rPr>
              <w:fldChar w:fldCharType="begin"/>
            </w:r>
            <w:r>
              <w:rPr>
                <w:webHidden/>
              </w:rPr>
              <w:instrText xml:space="preserve"> PAGEREF _Toc87011289 \h </w:instrText>
            </w:r>
            <w:r>
              <w:rPr>
                <w:webHidden/>
              </w:rPr>
            </w:r>
            <w:r>
              <w:rPr>
                <w:webHidden/>
              </w:rPr>
              <w:fldChar w:fldCharType="separate"/>
            </w:r>
            <w:r>
              <w:rPr>
                <w:webHidden/>
              </w:rPr>
              <w:t>4</w:t>
            </w:r>
            <w:r>
              <w:rPr>
                <w:webHidden/>
              </w:rPr>
              <w:fldChar w:fldCharType="end"/>
            </w:r>
          </w:hyperlink>
        </w:p>
        <w:p w14:paraId="6787EBD4" w14:textId="42860895" w:rsidR="00D65A5E" w:rsidRDefault="00D65A5E">
          <w:pPr>
            <w:pStyle w:val="TOC3"/>
            <w:rPr>
              <w:rFonts w:eastAsiaTheme="minorEastAsia"/>
              <w:i w:val="0"/>
              <w:sz w:val="22"/>
              <w:szCs w:val="22"/>
            </w:rPr>
          </w:pPr>
          <w:hyperlink w:anchor="_Toc87011290" w:history="1">
            <w:r w:rsidRPr="00A34FA6">
              <w:rPr>
                <w:rStyle w:val="Hyperlink"/>
              </w:rPr>
              <w:t>2.2.3 Connection Standards</w:t>
            </w:r>
            <w:r>
              <w:rPr>
                <w:webHidden/>
              </w:rPr>
              <w:tab/>
            </w:r>
            <w:r>
              <w:rPr>
                <w:webHidden/>
              </w:rPr>
              <w:fldChar w:fldCharType="begin"/>
            </w:r>
            <w:r>
              <w:rPr>
                <w:webHidden/>
              </w:rPr>
              <w:instrText xml:space="preserve"> PAGEREF _Toc87011290 \h </w:instrText>
            </w:r>
            <w:r>
              <w:rPr>
                <w:webHidden/>
              </w:rPr>
            </w:r>
            <w:r>
              <w:rPr>
                <w:webHidden/>
              </w:rPr>
              <w:fldChar w:fldCharType="separate"/>
            </w:r>
            <w:r>
              <w:rPr>
                <w:webHidden/>
              </w:rPr>
              <w:t>4</w:t>
            </w:r>
            <w:r>
              <w:rPr>
                <w:webHidden/>
              </w:rPr>
              <w:fldChar w:fldCharType="end"/>
            </w:r>
          </w:hyperlink>
        </w:p>
        <w:p w14:paraId="646F23D7" w14:textId="1D1A3348" w:rsidR="00D65A5E" w:rsidRDefault="00D65A5E">
          <w:pPr>
            <w:pStyle w:val="TOC3"/>
            <w:rPr>
              <w:rFonts w:eastAsiaTheme="minorEastAsia"/>
              <w:i w:val="0"/>
              <w:sz w:val="22"/>
              <w:szCs w:val="22"/>
            </w:rPr>
          </w:pPr>
          <w:hyperlink w:anchor="_Toc87011291" w:history="1">
            <w:r w:rsidRPr="00A34FA6">
              <w:rPr>
                <w:rStyle w:val="Hyperlink"/>
              </w:rPr>
              <w:t>2.2.4 PCB Layout</w:t>
            </w:r>
            <w:r>
              <w:rPr>
                <w:webHidden/>
              </w:rPr>
              <w:tab/>
            </w:r>
            <w:r>
              <w:rPr>
                <w:webHidden/>
              </w:rPr>
              <w:fldChar w:fldCharType="begin"/>
            </w:r>
            <w:r>
              <w:rPr>
                <w:webHidden/>
              </w:rPr>
              <w:instrText xml:space="preserve"> PAGEREF _Toc87011291 \h </w:instrText>
            </w:r>
            <w:r>
              <w:rPr>
                <w:webHidden/>
              </w:rPr>
            </w:r>
            <w:r>
              <w:rPr>
                <w:webHidden/>
              </w:rPr>
              <w:fldChar w:fldCharType="separate"/>
            </w:r>
            <w:r>
              <w:rPr>
                <w:webHidden/>
              </w:rPr>
              <w:t>4</w:t>
            </w:r>
            <w:r>
              <w:rPr>
                <w:webHidden/>
              </w:rPr>
              <w:fldChar w:fldCharType="end"/>
            </w:r>
          </w:hyperlink>
        </w:p>
        <w:p w14:paraId="16BEEAAA" w14:textId="1F73D089" w:rsidR="00D65A5E" w:rsidRDefault="00D65A5E">
          <w:pPr>
            <w:pStyle w:val="TOC2"/>
            <w:rPr>
              <w:rFonts w:eastAsiaTheme="minorEastAsia"/>
              <w:iCs w:val="0"/>
              <w:sz w:val="22"/>
              <w:szCs w:val="22"/>
            </w:rPr>
          </w:pPr>
          <w:hyperlink w:anchor="_Toc87011292" w:history="1">
            <w:r w:rsidRPr="00A34FA6">
              <w:rPr>
                <w:rStyle w:val="Hyperlink"/>
              </w:rPr>
              <w:t>2.3 XCTU</w:t>
            </w:r>
            <w:r>
              <w:rPr>
                <w:webHidden/>
              </w:rPr>
              <w:tab/>
            </w:r>
            <w:r>
              <w:rPr>
                <w:webHidden/>
              </w:rPr>
              <w:fldChar w:fldCharType="begin"/>
            </w:r>
            <w:r>
              <w:rPr>
                <w:webHidden/>
              </w:rPr>
              <w:instrText xml:space="preserve"> PAGEREF _Toc87011292 \h </w:instrText>
            </w:r>
            <w:r>
              <w:rPr>
                <w:webHidden/>
              </w:rPr>
            </w:r>
            <w:r>
              <w:rPr>
                <w:webHidden/>
              </w:rPr>
              <w:fldChar w:fldCharType="separate"/>
            </w:r>
            <w:r>
              <w:rPr>
                <w:webHidden/>
              </w:rPr>
              <w:t>5</w:t>
            </w:r>
            <w:r>
              <w:rPr>
                <w:webHidden/>
              </w:rPr>
              <w:fldChar w:fldCharType="end"/>
            </w:r>
          </w:hyperlink>
        </w:p>
        <w:p w14:paraId="353D4364" w14:textId="579BEBE0" w:rsidR="00D65A5E" w:rsidRDefault="00D65A5E">
          <w:pPr>
            <w:pStyle w:val="TOC3"/>
            <w:rPr>
              <w:rFonts w:eastAsiaTheme="minorEastAsia"/>
              <w:i w:val="0"/>
              <w:sz w:val="22"/>
              <w:szCs w:val="22"/>
            </w:rPr>
          </w:pPr>
          <w:hyperlink w:anchor="_Toc87011293" w:history="1">
            <w:r w:rsidRPr="00A34FA6">
              <w:rPr>
                <w:rStyle w:val="Hyperlink"/>
              </w:rPr>
              <w:t>2.3.1 XCTU Installation and XBEE Connection</w:t>
            </w:r>
            <w:r>
              <w:rPr>
                <w:webHidden/>
              </w:rPr>
              <w:tab/>
            </w:r>
            <w:r>
              <w:rPr>
                <w:webHidden/>
              </w:rPr>
              <w:fldChar w:fldCharType="begin"/>
            </w:r>
            <w:r>
              <w:rPr>
                <w:webHidden/>
              </w:rPr>
              <w:instrText xml:space="preserve"> PAGEREF _Toc87011293 \h </w:instrText>
            </w:r>
            <w:r>
              <w:rPr>
                <w:webHidden/>
              </w:rPr>
            </w:r>
            <w:r>
              <w:rPr>
                <w:webHidden/>
              </w:rPr>
              <w:fldChar w:fldCharType="separate"/>
            </w:r>
            <w:r>
              <w:rPr>
                <w:webHidden/>
              </w:rPr>
              <w:t>5</w:t>
            </w:r>
            <w:r>
              <w:rPr>
                <w:webHidden/>
              </w:rPr>
              <w:fldChar w:fldCharType="end"/>
            </w:r>
          </w:hyperlink>
        </w:p>
        <w:p w14:paraId="0A4F1FAF" w14:textId="3491D85B" w:rsidR="00D65A5E" w:rsidRDefault="00D65A5E">
          <w:pPr>
            <w:pStyle w:val="TOC3"/>
            <w:rPr>
              <w:rFonts w:eastAsiaTheme="minorEastAsia"/>
              <w:i w:val="0"/>
              <w:sz w:val="22"/>
              <w:szCs w:val="22"/>
            </w:rPr>
          </w:pPr>
          <w:hyperlink w:anchor="_Toc87011294" w:history="1">
            <w:r w:rsidRPr="00A34FA6">
              <w:rPr>
                <w:rStyle w:val="Hyperlink"/>
              </w:rPr>
              <w:t>2.3.2 XBEE 3 Pro Firmware</w:t>
            </w:r>
            <w:r>
              <w:rPr>
                <w:webHidden/>
              </w:rPr>
              <w:tab/>
            </w:r>
            <w:r>
              <w:rPr>
                <w:webHidden/>
              </w:rPr>
              <w:fldChar w:fldCharType="begin"/>
            </w:r>
            <w:r>
              <w:rPr>
                <w:webHidden/>
              </w:rPr>
              <w:instrText xml:space="preserve"> PAGEREF _Toc87011294 \h </w:instrText>
            </w:r>
            <w:r>
              <w:rPr>
                <w:webHidden/>
              </w:rPr>
            </w:r>
            <w:r>
              <w:rPr>
                <w:webHidden/>
              </w:rPr>
              <w:fldChar w:fldCharType="separate"/>
            </w:r>
            <w:r>
              <w:rPr>
                <w:webHidden/>
              </w:rPr>
              <w:t>6</w:t>
            </w:r>
            <w:r>
              <w:rPr>
                <w:webHidden/>
              </w:rPr>
              <w:fldChar w:fldCharType="end"/>
            </w:r>
          </w:hyperlink>
        </w:p>
        <w:p w14:paraId="187F3393" w14:textId="1C89C47C" w:rsidR="00D65A5E" w:rsidRDefault="00D65A5E">
          <w:pPr>
            <w:pStyle w:val="TOC3"/>
            <w:rPr>
              <w:rFonts w:eastAsiaTheme="minorEastAsia"/>
              <w:i w:val="0"/>
              <w:sz w:val="22"/>
              <w:szCs w:val="22"/>
            </w:rPr>
          </w:pPr>
          <w:hyperlink w:anchor="_Toc87011295" w:history="1">
            <w:r w:rsidRPr="00A34FA6">
              <w:rPr>
                <w:rStyle w:val="Hyperlink"/>
              </w:rPr>
              <w:t>2.3.3 XBEE 3 Pro Settings</w:t>
            </w:r>
            <w:r>
              <w:rPr>
                <w:webHidden/>
              </w:rPr>
              <w:tab/>
            </w:r>
            <w:r>
              <w:rPr>
                <w:webHidden/>
              </w:rPr>
              <w:fldChar w:fldCharType="begin"/>
            </w:r>
            <w:r>
              <w:rPr>
                <w:webHidden/>
              </w:rPr>
              <w:instrText xml:space="preserve"> PAGEREF _Toc87011295 \h </w:instrText>
            </w:r>
            <w:r>
              <w:rPr>
                <w:webHidden/>
              </w:rPr>
            </w:r>
            <w:r>
              <w:rPr>
                <w:webHidden/>
              </w:rPr>
              <w:fldChar w:fldCharType="separate"/>
            </w:r>
            <w:r>
              <w:rPr>
                <w:webHidden/>
              </w:rPr>
              <w:t>7</w:t>
            </w:r>
            <w:r>
              <w:rPr>
                <w:webHidden/>
              </w:rPr>
              <w:fldChar w:fldCharType="end"/>
            </w:r>
          </w:hyperlink>
        </w:p>
        <w:p w14:paraId="62EA4E50" w14:textId="4DC485E2" w:rsidR="00D65A5E" w:rsidRDefault="00D65A5E">
          <w:pPr>
            <w:pStyle w:val="TOC3"/>
            <w:rPr>
              <w:rFonts w:eastAsiaTheme="minorEastAsia"/>
              <w:i w:val="0"/>
              <w:sz w:val="22"/>
              <w:szCs w:val="22"/>
            </w:rPr>
          </w:pPr>
          <w:hyperlink w:anchor="_Toc87011296" w:history="1">
            <w:r w:rsidRPr="00A34FA6">
              <w:rPr>
                <w:rStyle w:val="Hyperlink"/>
              </w:rPr>
              <w:t>2.3.4 XBEE Pro S3B Firmware and Settings</w:t>
            </w:r>
            <w:r>
              <w:rPr>
                <w:webHidden/>
              </w:rPr>
              <w:tab/>
            </w:r>
            <w:r>
              <w:rPr>
                <w:webHidden/>
              </w:rPr>
              <w:fldChar w:fldCharType="begin"/>
            </w:r>
            <w:r>
              <w:rPr>
                <w:webHidden/>
              </w:rPr>
              <w:instrText xml:space="preserve"> PAGEREF _Toc87011296 \h </w:instrText>
            </w:r>
            <w:r>
              <w:rPr>
                <w:webHidden/>
              </w:rPr>
            </w:r>
            <w:r>
              <w:rPr>
                <w:webHidden/>
              </w:rPr>
              <w:fldChar w:fldCharType="separate"/>
            </w:r>
            <w:r>
              <w:rPr>
                <w:webHidden/>
              </w:rPr>
              <w:t>7</w:t>
            </w:r>
            <w:r>
              <w:rPr>
                <w:webHidden/>
              </w:rPr>
              <w:fldChar w:fldCharType="end"/>
            </w:r>
          </w:hyperlink>
        </w:p>
        <w:p w14:paraId="51CB50F1" w14:textId="5235728A" w:rsidR="00D65A5E" w:rsidRDefault="00D65A5E">
          <w:pPr>
            <w:pStyle w:val="TOC1"/>
            <w:rPr>
              <w:rFonts w:eastAsiaTheme="minorEastAsia"/>
              <w:b w:val="0"/>
              <w:bCs w:val="0"/>
              <w:sz w:val="22"/>
              <w:szCs w:val="22"/>
            </w:rPr>
          </w:pPr>
          <w:hyperlink w:anchor="_Toc87011297" w:history="1">
            <w:r w:rsidRPr="00A34FA6">
              <w:rPr>
                <w:rStyle w:val="Hyperlink"/>
              </w:rPr>
              <w:t>3.0 Testing</w:t>
            </w:r>
            <w:r>
              <w:rPr>
                <w:webHidden/>
              </w:rPr>
              <w:tab/>
            </w:r>
            <w:r>
              <w:rPr>
                <w:webHidden/>
              </w:rPr>
              <w:fldChar w:fldCharType="begin"/>
            </w:r>
            <w:r>
              <w:rPr>
                <w:webHidden/>
              </w:rPr>
              <w:instrText xml:space="preserve"> PAGEREF _Toc87011297 \h </w:instrText>
            </w:r>
            <w:r>
              <w:rPr>
                <w:webHidden/>
              </w:rPr>
            </w:r>
            <w:r>
              <w:rPr>
                <w:webHidden/>
              </w:rPr>
              <w:fldChar w:fldCharType="separate"/>
            </w:r>
            <w:r>
              <w:rPr>
                <w:webHidden/>
              </w:rPr>
              <w:t>9</w:t>
            </w:r>
            <w:r>
              <w:rPr>
                <w:webHidden/>
              </w:rPr>
              <w:fldChar w:fldCharType="end"/>
            </w:r>
          </w:hyperlink>
        </w:p>
        <w:p w14:paraId="7FED0D61" w14:textId="689B329D" w:rsidR="00D65A5E" w:rsidRDefault="00D65A5E">
          <w:pPr>
            <w:pStyle w:val="TOC1"/>
            <w:rPr>
              <w:rFonts w:eastAsiaTheme="minorEastAsia"/>
              <w:b w:val="0"/>
              <w:bCs w:val="0"/>
              <w:sz w:val="22"/>
              <w:szCs w:val="22"/>
            </w:rPr>
          </w:pPr>
          <w:hyperlink w:anchor="_Toc87011298" w:history="1">
            <w:r w:rsidRPr="00A34FA6">
              <w:rPr>
                <w:rStyle w:val="Hyperlink"/>
              </w:rPr>
              <w:t>4.0 Recommended Parts</w:t>
            </w:r>
            <w:r>
              <w:rPr>
                <w:webHidden/>
              </w:rPr>
              <w:tab/>
            </w:r>
            <w:r>
              <w:rPr>
                <w:webHidden/>
              </w:rPr>
              <w:fldChar w:fldCharType="begin"/>
            </w:r>
            <w:r>
              <w:rPr>
                <w:webHidden/>
              </w:rPr>
              <w:instrText xml:space="preserve"> PAGEREF _Toc87011298 \h </w:instrText>
            </w:r>
            <w:r>
              <w:rPr>
                <w:webHidden/>
              </w:rPr>
            </w:r>
            <w:r>
              <w:rPr>
                <w:webHidden/>
              </w:rPr>
              <w:fldChar w:fldCharType="separate"/>
            </w:r>
            <w:r>
              <w:rPr>
                <w:webHidden/>
              </w:rPr>
              <w:t>10</w:t>
            </w:r>
            <w:r>
              <w:rPr>
                <w:webHidden/>
              </w:rPr>
              <w:fldChar w:fldCharType="end"/>
            </w:r>
          </w:hyperlink>
        </w:p>
        <w:p w14:paraId="44274EA7" w14:textId="18F286EF" w:rsidR="00D65A5E" w:rsidRDefault="00D65A5E">
          <w:pPr>
            <w:pStyle w:val="TOC1"/>
            <w:rPr>
              <w:rFonts w:eastAsiaTheme="minorEastAsia"/>
              <w:b w:val="0"/>
              <w:bCs w:val="0"/>
              <w:sz w:val="22"/>
              <w:szCs w:val="22"/>
            </w:rPr>
          </w:pPr>
          <w:hyperlink w:anchor="_Toc87011299" w:history="1">
            <w:r w:rsidRPr="00A34FA6">
              <w:rPr>
                <w:rStyle w:val="Hyperlink"/>
              </w:rPr>
              <w:t>5.0 Revision History</w:t>
            </w:r>
            <w:r>
              <w:rPr>
                <w:webHidden/>
              </w:rPr>
              <w:tab/>
            </w:r>
            <w:r>
              <w:rPr>
                <w:webHidden/>
              </w:rPr>
              <w:fldChar w:fldCharType="begin"/>
            </w:r>
            <w:r>
              <w:rPr>
                <w:webHidden/>
              </w:rPr>
              <w:instrText xml:space="preserve"> PAGEREF _Toc87011299 \h </w:instrText>
            </w:r>
            <w:r>
              <w:rPr>
                <w:webHidden/>
              </w:rPr>
            </w:r>
            <w:r>
              <w:rPr>
                <w:webHidden/>
              </w:rPr>
              <w:fldChar w:fldCharType="separate"/>
            </w:r>
            <w:r>
              <w:rPr>
                <w:webHidden/>
              </w:rPr>
              <w:t>11</w:t>
            </w:r>
            <w:r>
              <w:rPr>
                <w:webHidden/>
              </w:rPr>
              <w:fldChar w:fldCharType="end"/>
            </w:r>
          </w:hyperlink>
        </w:p>
        <w:p w14:paraId="0A587CC4" w14:textId="330145CB" w:rsidR="000E2336" w:rsidRDefault="00FE0D1B">
          <w:r>
            <w:rPr>
              <w:sz w:val="20"/>
              <w:szCs w:val="20"/>
            </w:rPr>
            <w:fldChar w:fldCharType="end"/>
          </w:r>
        </w:p>
      </w:sdtContent>
    </w:sdt>
    <w:p w14:paraId="7FB7220C" w14:textId="77777777" w:rsidR="008C23E0" w:rsidRPr="008C23E0" w:rsidRDefault="008C23E0" w:rsidP="008C23E0"/>
    <w:p w14:paraId="2FA22510" w14:textId="77777777" w:rsidR="00A80339" w:rsidRDefault="00CF39CF" w:rsidP="000E2336">
      <w:pPr>
        <w:pStyle w:val="Heading1"/>
      </w:pPr>
      <w:bookmarkStart w:id="0" w:name="_Toc87011280"/>
      <w:r>
        <w:lastRenderedPageBreak/>
        <w:t xml:space="preserve">1.0 </w:t>
      </w:r>
      <w:r w:rsidR="004B413A">
        <w:t>Overview</w:t>
      </w:r>
      <w:bookmarkEnd w:id="0"/>
      <w:r>
        <w:tab/>
      </w:r>
    </w:p>
    <w:p w14:paraId="7A74B6A4" w14:textId="77777777" w:rsidR="006E7C21" w:rsidRPr="00600118" w:rsidRDefault="006E7C21" w:rsidP="006E7C21">
      <w:pPr>
        <w:pStyle w:val="Heading2"/>
      </w:pPr>
      <w:bookmarkStart w:id="1" w:name="_Toc71665471"/>
      <w:bookmarkStart w:id="2" w:name="_Toc73395145"/>
      <w:bookmarkStart w:id="3" w:name="_Toc87011281"/>
      <w:r w:rsidRPr="00600118">
        <w:t>1.1 Introduction</w:t>
      </w:r>
      <w:bookmarkEnd w:id="1"/>
      <w:bookmarkEnd w:id="2"/>
      <w:bookmarkEnd w:id="3"/>
    </w:p>
    <w:p w14:paraId="6A8FBDFE" w14:textId="52E63B4B" w:rsidR="006E7C21" w:rsidRDefault="00744F98" w:rsidP="006E7C21">
      <w:r>
        <w:t>The purpose of this documentation is to serve as an introduction in to the setup that we use for wireless communication and how to configure and test the XBEE’s</w:t>
      </w:r>
      <w:r w:rsidR="00495202">
        <w:t>.</w:t>
      </w:r>
    </w:p>
    <w:p w14:paraId="0BDBD958" w14:textId="4C9A30D5" w:rsidR="00A12CD1" w:rsidRPr="004114CD" w:rsidRDefault="004114CD" w:rsidP="004114CD">
      <w:pPr>
        <w:pStyle w:val="Heading1"/>
      </w:pPr>
      <w:bookmarkStart w:id="4" w:name="_Toc87011282"/>
      <w:r w:rsidRPr="004114CD">
        <w:lastRenderedPageBreak/>
        <w:t xml:space="preserve">2.0 </w:t>
      </w:r>
      <w:r w:rsidR="00495202">
        <w:t>XBEE Configuration</w:t>
      </w:r>
      <w:bookmarkEnd w:id="4"/>
    </w:p>
    <w:p w14:paraId="0C2DAC89" w14:textId="06F946E5" w:rsidR="008C5393" w:rsidRDefault="0005185F" w:rsidP="0005185F">
      <w:pPr>
        <w:pStyle w:val="Heading2"/>
      </w:pPr>
      <w:bookmarkStart w:id="5" w:name="_Toc87011283"/>
      <w:r>
        <w:t xml:space="preserve">2.1 </w:t>
      </w:r>
      <w:r w:rsidR="00495202">
        <w:t>XBEE Types</w:t>
      </w:r>
      <w:bookmarkEnd w:id="5"/>
      <w:r>
        <w:t xml:space="preserve"> </w:t>
      </w:r>
    </w:p>
    <w:p w14:paraId="0038C3C5" w14:textId="575A2232" w:rsidR="00B96578" w:rsidRDefault="00B96578" w:rsidP="00B96578">
      <w:pPr>
        <w:pStyle w:val="Heading3"/>
      </w:pPr>
      <w:bookmarkStart w:id="6" w:name="_Toc87011284"/>
      <w:r>
        <w:t xml:space="preserve">2.1.1 </w:t>
      </w:r>
      <w:r w:rsidR="00495202">
        <w:t>XBEE 3 Pro</w:t>
      </w:r>
      <w:bookmarkEnd w:id="6"/>
    </w:p>
    <w:p w14:paraId="37DEADA8" w14:textId="0B9D3A42" w:rsidR="00495202" w:rsidRDefault="00E21906" w:rsidP="00495202">
      <w:hyperlink r:id="rId8" w:history="1">
        <w:r w:rsidR="00495202" w:rsidRPr="004845E9">
          <w:rPr>
            <w:rStyle w:val="Hyperlink"/>
          </w:rPr>
          <w:t>https://www.digi.com/products/embedded-systems/digi-xbee/rf-modules/2-4-ghz-rf-modules/xbee3-zigbee-3</w:t>
        </w:r>
      </w:hyperlink>
    </w:p>
    <w:p w14:paraId="669A4B59" w14:textId="0A77BFAD" w:rsidR="00495202" w:rsidRDefault="00495202" w:rsidP="00495202">
      <w:r>
        <w:rPr>
          <w:noProof/>
        </w:rPr>
        <w:drawing>
          <wp:inline distT="0" distB="0" distL="0" distR="0" wp14:anchorId="3B60C20A" wp14:editId="1663B732">
            <wp:extent cx="2495550" cy="2106899"/>
            <wp:effectExtent l="0" t="0" r="0" b="8255"/>
            <wp:docPr id="1" name="Picture 1"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a computer chip&#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7198" cy="2108290"/>
                    </a:xfrm>
                    <a:prstGeom prst="rect">
                      <a:avLst/>
                    </a:prstGeom>
                    <a:noFill/>
                    <a:ln>
                      <a:noFill/>
                    </a:ln>
                  </pic:spPr>
                </pic:pic>
              </a:graphicData>
            </a:graphic>
          </wp:inline>
        </w:drawing>
      </w:r>
    </w:p>
    <w:p w14:paraId="2F010067" w14:textId="7ED09BD2" w:rsidR="00495202" w:rsidRDefault="00495202" w:rsidP="00495202">
      <w:r>
        <w:t>The XBEE 3 Pro was the first XBEE that we used on our team for wireless communication. Through our tests we found that we could get about a half a mile range before we started having problems with packet loss (Although we don’t have much experience in RF so this could probably be optimized).</w:t>
      </w:r>
    </w:p>
    <w:p w14:paraId="23F6C3D2" w14:textId="4AEDFFCF" w:rsidR="00495202" w:rsidRDefault="00495202" w:rsidP="00495202">
      <w:pPr>
        <w:pStyle w:val="Heading3"/>
      </w:pPr>
      <w:bookmarkStart w:id="7" w:name="_Toc87011285"/>
      <w:r>
        <w:t>2.1.2 XBEE Pro S3B</w:t>
      </w:r>
      <w:bookmarkEnd w:id="7"/>
    </w:p>
    <w:p w14:paraId="277B8EED" w14:textId="50983075" w:rsidR="00495202" w:rsidRDefault="00E21906" w:rsidP="00495202">
      <w:hyperlink r:id="rId10" w:history="1">
        <w:r w:rsidR="004544A6" w:rsidRPr="004845E9">
          <w:rPr>
            <w:rStyle w:val="Hyperlink"/>
          </w:rPr>
          <w:t>https://www.digi.com/products/embedded-systems/digi-xbee/rf-modules/sub-1-ghz-rf-modules/xbee-pro-xsc</w:t>
        </w:r>
      </w:hyperlink>
    </w:p>
    <w:p w14:paraId="18E73C4F" w14:textId="77777777" w:rsidR="004544A6" w:rsidRPr="00495202" w:rsidRDefault="004544A6" w:rsidP="00495202"/>
    <w:p w14:paraId="3A2BA285" w14:textId="6D17F3B9" w:rsidR="00495202" w:rsidRPr="00495202" w:rsidRDefault="00495202" w:rsidP="00495202">
      <w:pPr>
        <w:rPr>
          <w:b/>
          <w:bCs/>
        </w:rPr>
      </w:pPr>
      <w:r>
        <w:rPr>
          <w:b/>
          <w:bCs/>
          <w:noProof/>
        </w:rPr>
        <w:drawing>
          <wp:inline distT="0" distB="0" distL="0" distR="0" wp14:anchorId="54372660" wp14:editId="5307CB88">
            <wp:extent cx="2143125" cy="2143125"/>
            <wp:effectExtent l="0" t="0" r="9525" b="9525"/>
            <wp:docPr id="2" name="Picture 2"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 circui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p>
    <w:p w14:paraId="1CBB1597" w14:textId="63C41DF2" w:rsidR="00B96578" w:rsidRDefault="004544A6" w:rsidP="00B96578">
      <w:r>
        <w:t>The XBEE Pro S3B is a more advanced RF radio module. It theoretically can operate up to 9 miles, but we really only need it to work at a range of about a mile without packet loss. It uses 1W of power which is more than the XBEE 3 Pro, but that is how it is able to reach such long ranges.</w:t>
      </w:r>
    </w:p>
    <w:p w14:paraId="75BDA64D" w14:textId="5A714C06" w:rsidR="004544A6" w:rsidRDefault="004544A6" w:rsidP="004544A6">
      <w:pPr>
        <w:pStyle w:val="Heading3"/>
      </w:pPr>
      <w:bookmarkStart w:id="8" w:name="_Toc87011286"/>
      <w:r>
        <w:lastRenderedPageBreak/>
        <w:t>2.1.3 Antenna Selection</w:t>
      </w:r>
      <w:bookmarkEnd w:id="8"/>
    </w:p>
    <w:p w14:paraId="477E683B" w14:textId="0F92031F" w:rsidR="004544A6" w:rsidRDefault="004544A6" w:rsidP="004544A6">
      <w:r>
        <w:t>The most important thing in choosing an antenna is to make sure that it matches the frequency of the XBEE. For the XBEE Pro S3B this means that the antenna should be rated for 900MHz. The other important factor in choosing an antenna is the dBi rating of the antenna. More research needs to be done on what this number actually means for our application but a higher number doesn’t necessarily mean that it is a better antenna.</w:t>
      </w:r>
    </w:p>
    <w:p w14:paraId="6F8E8131" w14:textId="49404F41" w:rsidR="0021532C" w:rsidRDefault="0021532C" w:rsidP="0021532C">
      <w:pPr>
        <w:pStyle w:val="Heading2"/>
      </w:pPr>
      <w:bookmarkStart w:id="9" w:name="_Toc87011287"/>
      <w:r>
        <w:t>2.2 XBEE Wiring</w:t>
      </w:r>
      <w:bookmarkEnd w:id="9"/>
    </w:p>
    <w:p w14:paraId="432D5039" w14:textId="10A7FFF8" w:rsidR="0021532C" w:rsidRDefault="0021532C" w:rsidP="0021532C">
      <w:pPr>
        <w:pStyle w:val="Heading3"/>
      </w:pPr>
      <w:bookmarkStart w:id="10" w:name="_Toc87011288"/>
      <w:r>
        <w:t>2.2.1 XBEE Pinout</w:t>
      </w:r>
      <w:bookmarkEnd w:id="10"/>
    </w:p>
    <w:p w14:paraId="1813758F" w14:textId="1E36132A" w:rsidR="0021532C" w:rsidRDefault="0021532C" w:rsidP="0021532C">
      <w:r>
        <w:t>The pinout for each device can be found in the respective datasheet.</w:t>
      </w:r>
    </w:p>
    <w:p w14:paraId="1B89FE63" w14:textId="038E7485" w:rsidR="0021532C" w:rsidRDefault="0021532C" w:rsidP="0021532C">
      <w:r>
        <w:t xml:space="preserve">XBEE 3 Pro: </w:t>
      </w:r>
      <w:hyperlink r:id="rId12" w:history="1">
        <w:r w:rsidRPr="004845E9">
          <w:rPr>
            <w:rStyle w:val="Hyperlink"/>
          </w:rPr>
          <w:t>https://www.digi.com/resources/documentation/digidocs/pdfs/90001543.pdf</w:t>
        </w:r>
      </w:hyperlink>
    </w:p>
    <w:p w14:paraId="3043FEAC" w14:textId="6FCF3607" w:rsidR="0021532C" w:rsidRDefault="0021532C" w:rsidP="0021532C">
      <w:r>
        <w:t xml:space="preserve">XBEE Pro S3B: </w:t>
      </w:r>
      <w:hyperlink r:id="rId13" w:history="1">
        <w:r w:rsidRPr="004845E9">
          <w:rPr>
            <w:rStyle w:val="Hyperlink"/>
          </w:rPr>
          <w:t>https://www.digi.com/resources/documentation/digidocs/pdfs/90002173.pdf</w:t>
        </w:r>
      </w:hyperlink>
      <w:r>
        <w:t xml:space="preserve"> </w:t>
      </w:r>
    </w:p>
    <w:p w14:paraId="7B589370" w14:textId="1D011B03" w:rsidR="0021532C" w:rsidRDefault="0021532C" w:rsidP="0021532C">
      <w:pPr>
        <w:pStyle w:val="Heading3"/>
      </w:pPr>
      <w:bookmarkStart w:id="11" w:name="_Toc87011289"/>
      <w:r>
        <w:t>2.2.2 XBEE Important Connections</w:t>
      </w:r>
      <w:bookmarkEnd w:id="11"/>
    </w:p>
    <w:p w14:paraId="4E7609A5" w14:textId="3809AFF5" w:rsidR="0021532C" w:rsidRDefault="0021532C" w:rsidP="0021532C">
      <w:r>
        <w:t>There are only 4 pins that need to be connected for the XBEE communication to work.</w:t>
      </w:r>
    </w:p>
    <w:tbl>
      <w:tblPr>
        <w:tblStyle w:val="TableGrid"/>
        <w:tblW w:w="0" w:type="auto"/>
        <w:tblLook w:val="04A0" w:firstRow="1" w:lastRow="0" w:firstColumn="1" w:lastColumn="0" w:noHBand="0" w:noVBand="1"/>
      </w:tblPr>
      <w:tblGrid>
        <w:gridCol w:w="1345"/>
        <w:gridCol w:w="1260"/>
        <w:gridCol w:w="1800"/>
        <w:gridCol w:w="6385"/>
      </w:tblGrid>
      <w:tr w:rsidR="0018705C" w14:paraId="338EC093" w14:textId="77777777" w:rsidTr="0018705C">
        <w:tc>
          <w:tcPr>
            <w:tcW w:w="10790" w:type="dxa"/>
            <w:gridSpan w:val="4"/>
            <w:tcBorders>
              <w:top w:val="nil"/>
              <w:left w:val="nil"/>
              <w:bottom w:val="single" w:sz="4" w:space="0" w:color="auto"/>
              <w:right w:val="nil"/>
            </w:tcBorders>
          </w:tcPr>
          <w:p w14:paraId="2DB5D3E5" w14:textId="0C4A4B2A" w:rsidR="0018705C" w:rsidRPr="0018705C" w:rsidRDefault="0018705C" w:rsidP="0021532C">
            <w:r>
              <w:rPr>
                <w:b/>
                <w:bCs/>
              </w:rPr>
              <w:t>Table 1.</w:t>
            </w:r>
            <w:r>
              <w:t xml:space="preserve"> XBEE pin connections</w:t>
            </w:r>
          </w:p>
        </w:tc>
      </w:tr>
      <w:tr w:rsidR="0018705C" w14:paraId="66CCDC4F" w14:textId="77777777" w:rsidTr="0018705C">
        <w:tc>
          <w:tcPr>
            <w:tcW w:w="1345" w:type="dxa"/>
            <w:tcBorders>
              <w:top w:val="single" w:sz="4" w:space="0" w:color="auto"/>
            </w:tcBorders>
          </w:tcPr>
          <w:p w14:paraId="23232235" w14:textId="24B0E4FF" w:rsidR="0018705C" w:rsidRDefault="0018705C" w:rsidP="0021532C">
            <w:r>
              <w:t>Pin Name</w:t>
            </w:r>
          </w:p>
        </w:tc>
        <w:tc>
          <w:tcPr>
            <w:tcW w:w="1260" w:type="dxa"/>
            <w:tcBorders>
              <w:top w:val="single" w:sz="4" w:space="0" w:color="auto"/>
            </w:tcBorders>
          </w:tcPr>
          <w:p w14:paraId="60A7F45B" w14:textId="4BE37D39" w:rsidR="0018705C" w:rsidRDefault="0018705C" w:rsidP="0021532C">
            <w:r>
              <w:t>Pin #</w:t>
            </w:r>
          </w:p>
        </w:tc>
        <w:tc>
          <w:tcPr>
            <w:tcW w:w="1800" w:type="dxa"/>
            <w:tcBorders>
              <w:top w:val="single" w:sz="4" w:space="0" w:color="auto"/>
            </w:tcBorders>
          </w:tcPr>
          <w:p w14:paraId="4BC8E4F6" w14:textId="3021D7BE" w:rsidR="0018705C" w:rsidRDefault="0018705C" w:rsidP="0021532C">
            <w:hyperlink r:id="rId14" w:history="1">
              <w:r w:rsidRPr="0018705C">
                <w:rPr>
                  <w:rStyle w:val="Hyperlink"/>
                </w:rPr>
                <w:t>Teensy 4.x Pin #</w:t>
              </w:r>
            </w:hyperlink>
          </w:p>
        </w:tc>
        <w:tc>
          <w:tcPr>
            <w:tcW w:w="6385" w:type="dxa"/>
            <w:tcBorders>
              <w:top w:val="single" w:sz="4" w:space="0" w:color="auto"/>
            </w:tcBorders>
          </w:tcPr>
          <w:p w14:paraId="15E3FF7B" w14:textId="07BF2A5D" w:rsidR="0018705C" w:rsidRDefault="0018705C" w:rsidP="0021532C">
            <w:r>
              <w:t>Connection</w:t>
            </w:r>
          </w:p>
        </w:tc>
      </w:tr>
      <w:tr w:rsidR="0018705C" w14:paraId="3A1CEC0E" w14:textId="77777777" w:rsidTr="0018705C">
        <w:tc>
          <w:tcPr>
            <w:tcW w:w="1345" w:type="dxa"/>
          </w:tcPr>
          <w:p w14:paraId="5C2CBF9A" w14:textId="29380853" w:rsidR="0018705C" w:rsidRDefault="0018705C" w:rsidP="0021532C">
            <w:r>
              <w:t>VCC</w:t>
            </w:r>
          </w:p>
        </w:tc>
        <w:tc>
          <w:tcPr>
            <w:tcW w:w="1260" w:type="dxa"/>
          </w:tcPr>
          <w:p w14:paraId="51A62450" w14:textId="350C51E5" w:rsidR="0018705C" w:rsidRDefault="0018705C" w:rsidP="0021532C">
            <w:r>
              <w:t>1</w:t>
            </w:r>
          </w:p>
        </w:tc>
        <w:tc>
          <w:tcPr>
            <w:tcW w:w="1800" w:type="dxa"/>
          </w:tcPr>
          <w:p w14:paraId="4AB65DEB" w14:textId="4F234E4D" w:rsidR="0018705C" w:rsidRDefault="0018705C" w:rsidP="0021532C">
            <w:r>
              <w:t>3.3V</w:t>
            </w:r>
          </w:p>
        </w:tc>
        <w:tc>
          <w:tcPr>
            <w:tcW w:w="6385" w:type="dxa"/>
          </w:tcPr>
          <w:p w14:paraId="3BBF6F48" w14:textId="75048D87" w:rsidR="0018705C" w:rsidRPr="0021532C" w:rsidRDefault="0018705C" w:rsidP="0021532C">
            <w:r>
              <w:t xml:space="preserve">Connect this to 3.3V (The XBEE is </w:t>
            </w:r>
            <w:r>
              <w:rPr>
                <w:b/>
                <w:bCs/>
              </w:rPr>
              <w:t>not</w:t>
            </w:r>
            <w:r>
              <w:t xml:space="preserve"> 5V compatible)</w:t>
            </w:r>
          </w:p>
        </w:tc>
      </w:tr>
      <w:tr w:rsidR="0018705C" w14:paraId="405C88FB" w14:textId="77777777" w:rsidTr="0018705C">
        <w:tc>
          <w:tcPr>
            <w:tcW w:w="1345" w:type="dxa"/>
          </w:tcPr>
          <w:p w14:paraId="0298B932" w14:textId="6AF44713" w:rsidR="0018705C" w:rsidRDefault="0018705C" w:rsidP="0021532C">
            <w:r>
              <w:t>DOUT</w:t>
            </w:r>
          </w:p>
        </w:tc>
        <w:tc>
          <w:tcPr>
            <w:tcW w:w="1260" w:type="dxa"/>
          </w:tcPr>
          <w:p w14:paraId="427577CC" w14:textId="47EF22E6" w:rsidR="0018705C" w:rsidRDefault="0018705C" w:rsidP="0021532C">
            <w:r>
              <w:t>2</w:t>
            </w:r>
          </w:p>
        </w:tc>
        <w:tc>
          <w:tcPr>
            <w:tcW w:w="1800" w:type="dxa"/>
          </w:tcPr>
          <w:p w14:paraId="4AF4F1CB" w14:textId="1193B92A" w:rsidR="0018705C" w:rsidRDefault="0018705C" w:rsidP="0021532C">
            <w:r>
              <w:t>7 (RX2)</w:t>
            </w:r>
          </w:p>
        </w:tc>
        <w:tc>
          <w:tcPr>
            <w:tcW w:w="6385" w:type="dxa"/>
          </w:tcPr>
          <w:p w14:paraId="38055A0D" w14:textId="513DCD2C" w:rsidR="0018705C" w:rsidRDefault="0018705C" w:rsidP="0021532C">
            <w:r>
              <w:t>Connect this to a Teensy’s RX pin</w:t>
            </w:r>
          </w:p>
        </w:tc>
      </w:tr>
      <w:tr w:rsidR="0018705C" w14:paraId="746CBD07" w14:textId="77777777" w:rsidTr="0018705C">
        <w:tc>
          <w:tcPr>
            <w:tcW w:w="1345" w:type="dxa"/>
          </w:tcPr>
          <w:p w14:paraId="38FFD103" w14:textId="16F17AD0" w:rsidR="0018705C" w:rsidRDefault="0018705C" w:rsidP="0021532C">
            <w:r>
              <w:t>DIN</w:t>
            </w:r>
          </w:p>
        </w:tc>
        <w:tc>
          <w:tcPr>
            <w:tcW w:w="1260" w:type="dxa"/>
          </w:tcPr>
          <w:p w14:paraId="1CC9001F" w14:textId="3C1AA028" w:rsidR="0018705C" w:rsidRDefault="0018705C" w:rsidP="0021532C">
            <w:r>
              <w:t>3</w:t>
            </w:r>
          </w:p>
        </w:tc>
        <w:tc>
          <w:tcPr>
            <w:tcW w:w="1800" w:type="dxa"/>
          </w:tcPr>
          <w:p w14:paraId="63802B5F" w14:textId="3995F71E" w:rsidR="0018705C" w:rsidRDefault="0018705C" w:rsidP="0021532C">
            <w:r>
              <w:t>8 (TX2)</w:t>
            </w:r>
          </w:p>
        </w:tc>
        <w:tc>
          <w:tcPr>
            <w:tcW w:w="6385" w:type="dxa"/>
          </w:tcPr>
          <w:p w14:paraId="49023309" w14:textId="31ECC64C" w:rsidR="0018705C" w:rsidRDefault="0018705C" w:rsidP="0021532C">
            <w:r>
              <w:t>Connect this to a Teensy’s TX pin</w:t>
            </w:r>
          </w:p>
        </w:tc>
      </w:tr>
      <w:tr w:rsidR="0018705C" w14:paraId="4369D5ED" w14:textId="77777777" w:rsidTr="0018705C">
        <w:tc>
          <w:tcPr>
            <w:tcW w:w="1345" w:type="dxa"/>
          </w:tcPr>
          <w:p w14:paraId="0A9CB0CE" w14:textId="3F194815" w:rsidR="0018705C" w:rsidRDefault="0018705C" w:rsidP="0021532C">
            <w:r>
              <w:t>GND</w:t>
            </w:r>
          </w:p>
        </w:tc>
        <w:tc>
          <w:tcPr>
            <w:tcW w:w="1260" w:type="dxa"/>
          </w:tcPr>
          <w:p w14:paraId="071425C3" w14:textId="7367A493" w:rsidR="0018705C" w:rsidRDefault="0018705C" w:rsidP="0021532C">
            <w:r>
              <w:t>10</w:t>
            </w:r>
          </w:p>
        </w:tc>
        <w:tc>
          <w:tcPr>
            <w:tcW w:w="1800" w:type="dxa"/>
          </w:tcPr>
          <w:p w14:paraId="51112747" w14:textId="4DA1AB17" w:rsidR="0018705C" w:rsidRDefault="0018705C" w:rsidP="0021532C">
            <w:r>
              <w:t>GND</w:t>
            </w:r>
          </w:p>
        </w:tc>
        <w:tc>
          <w:tcPr>
            <w:tcW w:w="6385" w:type="dxa"/>
          </w:tcPr>
          <w:p w14:paraId="38377AAB" w14:textId="470CCC94" w:rsidR="0018705C" w:rsidRDefault="0018705C" w:rsidP="0021532C">
            <w:r>
              <w:t>Connect this to GND</w:t>
            </w:r>
          </w:p>
        </w:tc>
      </w:tr>
    </w:tbl>
    <w:p w14:paraId="66B0129B" w14:textId="78882D02" w:rsidR="0021532C" w:rsidRDefault="00344F05" w:rsidP="0021532C">
      <w:r w:rsidRPr="00344F05">
        <w:rPr>
          <w:noProof/>
        </w:rPr>
        <w:drawing>
          <wp:inline distT="0" distB="0" distL="0" distR="0" wp14:anchorId="0AAD6945" wp14:editId="0DCE913F">
            <wp:extent cx="2416464" cy="1981200"/>
            <wp:effectExtent l="0" t="0" r="317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5"/>
                    <a:stretch>
                      <a:fillRect/>
                    </a:stretch>
                  </pic:blipFill>
                  <pic:spPr>
                    <a:xfrm>
                      <a:off x="0" y="0"/>
                      <a:ext cx="2419857" cy="1983982"/>
                    </a:xfrm>
                    <a:prstGeom prst="rect">
                      <a:avLst/>
                    </a:prstGeom>
                  </pic:spPr>
                </pic:pic>
              </a:graphicData>
            </a:graphic>
          </wp:inline>
        </w:drawing>
      </w:r>
    </w:p>
    <w:p w14:paraId="1B338F01" w14:textId="03EC8B8C" w:rsidR="0018705C" w:rsidRDefault="0018705C" w:rsidP="0018705C">
      <w:pPr>
        <w:pStyle w:val="Heading3"/>
      </w:pPr>
      <w:bookmarkStart w:id="12" w:name="_Toc87011290"/>
      <w:r>
        <w:t>2.2.3 Connection Standards</w:t>
      </w:r>
      <w:bookmarkEnd w:id="12"/>
    </w:p>
    <w:p w14:paraId="24B235BB" w14:textId="18467120" w:rsidR="0018705C" w:rsidRDefault="0018705C" w:rsidP="0018705C">
      <w:r>
        <w:t>It is standard to put the XBEE on Serial2 so that the embedded software for wireless communication can be consistent between designs. These connections can be seen in table 1. Note that some older designs may have the XBEE connection on Serial1.</w:t>
      </w:r>
    </w:p>
    <w:p w14:paraId="69EC6788" w14:textId="2B7E8A76" w:rsidR="004E1E5A" w:rsidRDefault="004E1E5A" w:rsidP="004E1E5A">
      <w:pPr>
        <w:pStyle w:val="Heading3"/>
      </w:pPr>
      <w:bookmarkStart w:id="13" w:name="_Toc87011291"/>
      <w:r>
        <w:t>2.2.4 PCB Layout</w:t>
      </w:r>
      <w:bookmarkEnd w:id="13"/>
    </w:p>
    <w:p w14:paraId="3092A384" w14:textId="6F4C0414" w:rsidR="004E1E5A" w:rsidRPr="004E1E5A" w:rsidRDefault="004E1E5A" w:rsidP="004E1E5A">
      <w:r>
        <w:t xml:space="preserve">When designing the PCB layout for an XBEE it is important to remember that there will be an antenna or antenna wire coming out of the top of the XBEE. Also, in general, it is a good idea to use female headers so that the XBEE can be unplugged and plugged back in. XBEEs aren’t cheap (~$30 for XBEE 3 Pro and ~$50 for XBEE Pro S3B) so it is convenient to be able to reuse them for newer designs. Note that the pitch spacing is not </w:t>
      </w:r>
      <w:r>
        <w:lastRenderedPageBreak/>
        <w:t xml:space="preserve">the same as standard headers. In the past our team has used these headers: </w:t>
      </w:r>
      <w:hyperlink r:id="rId16" w:history="1">
        <w:r w:rsidRPr="002E37B0">
          <w:rPr>
            <w:rStyle w:val="Hyperlink"/>
          </w:rPr>
          <w:t>https://www.digikey.com/en/products/detail/sullins-connector-solutions/NPPN101BFCN-RC/804812</w:t>
        </w:r>
      </w:hyperlink>
      <w:r>
        <w:t xml:space="preserve">. </w:t>
      </w:r>
    </w:p>
    <w:p w14:paraId="0CC73D55" w14:textId="289AD0DC" w:rsidR="004544A6" w:rsidRDefault="004544A6" w:rsidP="004544A6">
      <w:pPr>
        <w:pStyle w:val="Heading2"/>
      </w:pPr>
      <w:bookmarkStart w:id="14" w:name="_Toc87011292"/>
      <w:r>
        <w:t>2.</w:t>
      </w:r>
      <w:r w:rsidR="0021532C">
        <w:t>3</w:t>
      </w:r>
      <w:r>
        <w:t xml:space="preserve"> XCTU</w:t>
      </w:r>
      <w:bookmarkEnd w:id="14"/>
    </w:p>
    <w:p w14:paraId="310019FA" w14:textId="24A1CB23" w:rsidR="00B335A8" w:rsidRPr="00B335A8" w:rsidRDefault="00B335A8" w:rsidP="00B335A8">
      <w:pPr>
        <w:pStyle w:val="Heading3"/>
      </w:pPr>
      <w:bookmarkStart w:id="15" w:name="_Toc87011293"/>
      <w:r>
        <w:t>2.</w:t>
      </w:r>
      <w:r w:rsidR="0021532C">
        <w:t>3</w:t>
      </w:r>
      <w:r>
        <w:t>.1 XCTU Installation and XBEE Connection</w:t>
      </w:r>
      <w:bookmarkEnd w:id="15"/>
    </w:p>
    <w:p w14:paraId="7F8CD7A5" w14:textId="02014FB5" w:rsidR="004544A6" w:rsidRDefault="004544A6" w:rsidP="004544A6">
      <w:r>
        <w:t xml:space="preserve">XCTU is the software that is used to update firmware for the XBEE’s and </w:t>
      </w:r>
      <w:r w:rsidR="00677D56">
        <w:t>set the configuration of the XBEEs.</w:t>
      </w:r>
    </w:p>
    <w:p w14:paraId="075B7633" w14:textId="6840C298" w:rsidR="00B335A8" w:rsidRDefault="00B335A8" w:rsidP="004544A6">
      <w:r>
        <w:t xml:space="preserve">The installation for XCTU can be found here: </w:t>
      </w:r>
      <w:hyperlink r:id="rId17" w:history="1">
        <w:r w:rsidRPr="004845E9">
          <w:rPr>
            <w:rStyle w:val="Hyperlink"/>
          </w:rPr>
          <w:t>https://hub.digi.com/support/products/xctu/</w:t>
        </w:r>
      </w:hyperlink>
      <w:r>
        <w:t xml:space="preserve"> </w:t>
      </w:r>
    </w:p>
    <w:p w14:paraId="274B26B7" w14:textId="0A385C8A" w:rsidR="00B335A8" w:rsidRDefault="00B335A8" w:rsidP="004544A6">
      <w:r>
        <w:t xml:space="preserve">More information about XCTU can be found in this Sparkfun tutorial for configuring XBEE’s. </w:t>
      </w:r>
      <w:hyperlink r:id="rId18" w:history="1">
        <w:r w:rsidRPr="004845E9">
          <w:rPr>
            <w:rStyle w:val="Hyperlink"/>
          </w:rPr>
          <w:t>https://learn.sparkfun.com/tutorials/exploring-xbees-and-xctu/all</w:t>
        </w:r>
      </w:hyperlink>
    </w:p>
    <w:p w14:paraId="4A6C0B6F" w14:textId="77777777" w:rsidR="00B335A8" w:rsidRDefault="00B335A8" w:rsidP="004544A6"/>
    <w:p w14:paraId="3BFEC758" w14:textId="15C8091E" w:rsidR="001D1C99" w:rsidRDefault="001D1C99" w:rsidP="004544A6">
      <w:r w:rsidRPr="001D1C99">
        <w:rPr>
          <w:noProof/>
        </w:rPr>
        <w:drawing>
          <wp:inline distT="0" distB="0" distL="0" distR="0" wp14:anchorId="36EEE44F" wp14:editId="484EE585">
            <wp:extent cx="6858000" cy="5106035"/>
            <wp:effectExtent l="0" t="0" r="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19"/>
                    <a:stretch>
                      <a:fillRect/>
                    </a:stretch>
                  </pic:blipFill>
                  <pic:spPr>
                    <a:xfrm>
                      <a:off x="0" y="0"/>
                      <a:ext cx="6858000" cy="5106035"/>
                    </a:xfrm>
                    <a:prstGeom prst="rect">
                      <a:avLst/>
                    </a:prstGeom>
                  </pic:spPr>
                </pic:pic>
              </a:graphicData>
            </a:graphic>
          </wp:inline>
        </w:drawing>
      </w:r>
    </w:p>
    <w:p w14:paraId="361289A8" w14:textId="3597312E" w:rsidR="001D1C99" w:rsidRDefault="001D1C99" w:rsidP="004544A6">
      <w:r>
        <w:t xml:space="preserve">This is the first page of the XCTU software. To connect to an XBEE, select the “Add Devices” button in the top left corner of the application. For this software to be able to find the XBEE, it has to be plugged into your computer through an XBEE explorer. </w:t>
      </w:r>
      <w:hyperlink r:id="rId20" w:history="1">
        <w:r w:rsidRPr="004845E9">
          <w:rPr>
            <w:rStyle w:val="Hyperlink"/>
          </w:rPr>
          <w:t>https://www.sparkfun.com/products/11812?_ga=2.31523646.1807256704.1633483130-1997756260.16289747</w:t>
        </w:r>
        <w:r w:rsidRPr="004845E9">
          <w:rPr>
            <w:rStyle w:val="Hyperlink"/>
          </w:rPr>
          <w:t>9</w:t>
        </w:r>
        <w:r w:rsidRPr="004845E9">
          <w:rPr>
            <w:rStyle w:val="Hyperlink"/>
          </w:rPr>
          <w:t>1</w:t>
        </w:r>
      </w:hyperlink>
    </w:p>
    <w:p w14:paraId="5116654A" w14:textId="56430A5A" w:rsidR="001D1C99" w:rsidRDefault="001D1C99" w:rsidP="004544A6">
      <w:r>
        <w:lastRenderedPageBreak/>
        <w:t xml:space="preserve">You will need to select the COM port that the XBEE is connected to and you will need to select the baud rate to be able to talk to the XBEE. If the XBEE has been configured previously, the baud rate will most likely be set at “115200”. Otherwise, it will probably be set at “9600”. </w:t>
      </w:r>
    </w:p>
    <w:p w14:paraId="64F0F336" w14:textId="48A6DFE6" w:rsidR="00B335A8" w:rsidRDefault="00B335A8" w:rsidP="004544A6">
      <w:r>
        <w:t xml:space="preserve">The XBEE explorer uses and FTDI chip so if you can’t find the XBEE for some reason you may need to install an FTDI driver. </w:t>
      </w:r>
      <w:hyperlink r:id="rId21" w:history="1">
        <w:r w:rsidRPr="004845E9">
          <w:rPr>
            <w:rStyle w:val="Hyperlink"/>
          </w:rPr>
          <w:t>https://learn.sparkfun.com/tutorials/how-to-install-ftdi-drivers</w:t>
        </w:r>
      </w:hyperlink>
    </w:p>
    <w:p w14:paraId="44E8555E" w14:textId="77777777" w:rsidR="00344F05" w:rsidRDefault="00344F05" w:rsidP="004544A6"/>
    <w:p w14:paraId="6EAB9A68" w14:textId="4464A6BD" w:rsidR="00B335A8" w:rsidRDefault="00B335A8" w:rsidP="00B335A8">
      <w:pPr>
        <w:pStyle w:val="Heading3"/>
      </w:pPr>
      <w:bookmarkStart w:id="16" w:name="_Toc87011294"/>
      <w:r>
        <w:t>2.</w:t>
      </w:r>
      <w:r w:rsidR="0021532C">
        <w:t>3</w:t>
      </w:r>
      <w:r>
        <w:t xml:space="preserve">.2 XBEE </w:t>
      </w:r>
      <w:r w:rsidR="0018705C">
        <w:t xml:space="preserve">3 Pro </w:t>
      </w:r>
      <w:r>
        <w:t>Firmware</w:t>
      </w:r>
      <w:bookmarkEnd w:id="16"/>
    </w:p>
    <w:p w14:paraId="1F60C03B" w14:textId="4CEB54C0" w:rsidR="00B335A8" w:rsidRDefault="00B335A8" w:rsidP="00B335A8">
      <w:r>
        <w:t>Once the XBEE shows up in the left pane, you can click on it to access the settings for that XBEE. If it doesn’t have the correct firmware on it or it needs a firmware update, that can be done by clicking the “Update” button.</w:t>
      </w:r>
    </w:p>
    <w:p w14:paraId="7B1F3113" w14:textId="52EA0C5B" w:rsidR="00B335A8" w:rsidRDefault="00B335A8" w:rsidP="00B335A8">
      <w:r w:rsidRPr="00B335A8">
        <w:rPr>
          <w:noProof/>
        </w:rPr>
        <w:drawing>
          <wp:inline distT="0" distB="0" distL="0" distR="0" wp14:anchorId="68F41CD9" wp14:editId="45FE96C0">
            <wp:extent cx="6858000" cy="5133340"/>
            <wp:effectExtent l="0" t="0" r="0" b="0"/>
            <wp:docPr id="4" name="Picture 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pic:cNvPicPr/>
                  </pic:nvPicPr>
                  <pic:blipFill>
                    <a:blip r:embed="rId22"/>
                    <a:stretch>
                      <a:fillRect/>
                    </a:stretch>
                  </pic:blipFill>
                  <pic:spPr>
                    <a:xfrm>
                      <a:off x="0" y="0"/>
                      <a:ext cx="6858000" cy="5133340"/>
                    </a:xfrm>
                    <a:prstGeom prst="rect">
                      <a:avLst/>
                    </a:prstGeom>
                  </pic:spPr>
                </pic:pic>
              </a:graphicData>
            </a:graphic>
          </wp:inline>
        </w:drawing>
      </w:r>
    </w:p>
    <w:p w14:paraId="77E8D945" w14:textId="201FD6AF" w:rsidR="00B335A8" w:rsidRDefault="00B335A8" w:rsidP="00B335A8">
      <w:r>
        <w:t>We have been using the 802.15.4 TH protocol for communications which has been good for point-to-point communication. If we need something more advanced, we may need to look into a different protocol such as Zigbee. Select this protocol after hitting the “update” button, and then select the most recent version to be uploaded to the XBEE. This process might take a couple of minutes to complete.</w:t>
      </w:r>
    </w:p>
    <w:p w14:paraId="3CFD2E9B" w14:textId="6257BE84" w:rsidR="00B335A8" w:rsidRDefault="00B335A8" w:rsidP="00B335A8">
      <w:pPr>
        <w:pStyle w:val="Heading3"/>
      </w:pPr>
      <w:bookmarkStart w:id="17" w:name="_Toc87011295"/>
      <w:r>
        <w:lastRenderedPageBreak/>
        <w:t>2.</w:t>
      </w:r>
      <w:r w:rsidR="0021532C">
        <w:t>3</w:t>
      </w:r>
      <w:r>
        <w:t xml:space="preserve">.3 XBEE </w:t>
      </w:r>
      <w:r w:rsidR="0018705C">
        <w:t xml:space="preserve">3 Pro </w:t>
      </w:r>
      <w:r>
        <w:t>Settings</w:t>
      </w:r>
      <w:bookmarkEnd w:id="17"/>
    </w:p>
    <w:p w14:paraId="743CA553" w14:textId="1DAB6653" w:rsidR="00B335A8" w:rsidRPr="004E1E5A" w:rsidRDefault="00B335A8" w:rsidP="00B335A8">
      <w:r>
        <w:t>Below are the settings that need to be changed for the XBEE’s to be able to communicate with each other. I will give example settings for two XBEE’s that will be able to talk to each other.</w:t>
      </w:r>
    </w:p>
    <w:tbl>
      <w:tblPr>
        <w:tblStyle w:val="TableGrid"/>
        <w:tblW w:w="0" w:type="auto"/>
        <w:tblLook w:val="04A0" w:firstRow="1" w:lastRow="0" w:firstColumn="1" w:lastColumn="0" w:noHBand="0" w:noVBand="1"/>
      </w:tblPr>
      <w:tblGrid>
        <w:gridCol w:w="1435"/>
        <w:gridCol w:w="1350"/>
        <w:gridCol w:w="7830"/>
      </w:tblGrid>
      <w:tr w:rsidR="004E1E5A" w14:paraId="3C531A4D" w14:textId="77777777" w:rsidTr="004E1E5A">
        <w:trPr>
          <w:trHeight w:val="363"/>
        </w:trPr>
        <w:tc>
          <w:tcPr>
            <w:tcW w:w="10615" w:type="dxa"/>
            <w:gridSpan w:val="3"/>
            <w:tcBorders>
              <w:top w:val="nil"/>
              <w:left w:val="nil"/>
              <w:bottom w:val="single" w:sz="4" w:space="0" w:color="auto"/>
              <w:right w:val="nil"/>
            </w:tcBorders>
          </w:tcPr>
          <w:p w14:paraId="6B9132B4" w14:textId="0ABBD76C" w:rsidR="004E1E5A" w:rsidRPr="004E1E5A" w:rsidRDefault="004E1E5A" w:rsidP="004544A6">
            <w:r>
              <w:rPr>
                <w:b/>
                <w:bCs/>
              </w:rPr>
              <w:t xml:space="preserve">Table 2. </w:t>
            </w:r>
            <w:r>
              <w:t>XBEE 1 Settings</w:t>
            </w:r>
          </w:p>
        </w:tc>
      </w:tr>
      <w:tr w:rsidR="00B335A8" w14:paraId="3A2DD9CC" w14:textId="581B16FE" w:rsidTr="004E1E5A">
        <w:trPr>
          <w:trHeight w:val="363"/>
        </w:trPr>
        <w:tc>
          <w:tcPr>
            <w:tcW w:w="1435" w:type="dxa"/>
            <w:tcBorders>
              <w:top w:val="single" w:sz="4" w:space="0" w:color="auto"/>
            </w:tcBorders>
          </w:tcPr>
          <w:p w14:paraId="3DEB838D" w14:textId="4A74EDC8" w:rsidR="00B335A8" w:rsidRDefault="00B335A8" w:rsidP="004544A6">
            <w:r>
              <w:t>Parameter</w:t>
            </w:r>
          </w:p>
        </w:tc>
        <w:tc>
          <w:tcPr>
            <w:tcW w:w="1350" w:type="dxa"/>
            <w:tcBorders>
              <w:top w:val="single" w:sz="4" w:space="0" w:color="auto"/>
            </w:tcBorders>
          </w:tcPr>
          <w:p w14:paraId="0F2283FA" w14:textId="388EA2E1" w:rsidR="00B335A8" w:rsidRDefault="00B335A8" w:rsidP="004544A6">
            <w:r>
              <w:t>Value</w:t>
            </w:r>
          </w:p>
        </w:tc>
        <w:tc>
          <w:tcPr>
            <w:tcW w:w="7830" w:type="dxa"/>
            <w:tcBorders>
              <w:top w:val="single" w:sz="4" w:space="0" w:color="auto"/>
            </w:tcBorders>
          </w:tcPr>
          <w:p w14:paraId="224DFAFF" w14:textId="647B79BD" w:rsidR="00B335A8" w:rsidRDefault="00B335A8" w:rsidP="004544A6">
            <w:r>
              <w:t>Notes</w:t>
            </w:r>
          </w:p>
        </w:tc>
      </w:tr>
      <w:tr w:rsidR="00B335A8" w14:paraId="5033D463" w14:textId="24A2D19E" w:rsidTr="00B335A8">
        <w:trPr>
          <w:trHeight w:val="363"/>
        </w:trPr>
        <w:tc>
          <w:tcPr>
            <w:tcW w:w="1435" w:type="dxa"/>
          </w:tcPr>
          <w:p w14:paraId="0C0947FF" w14:textId="6E000DD6" w:rsidR="00B335A8" w:rsidRDefault="00B335A8" w:rsidP="004544A6">
            <w:r>
              <w:t>ID</w:t>
            </w:r>
          </w:p>
        </w:tc>
        <w:tc>
          <w:tcPr>
            <w:tcW w:w="1350" w:type="dxa"/>
          </w:tcPr>
          <w:p w14:paraId="5B1BAFCB" w14:textId="6E010A26" w:rsidR="00B335A8" w:rsidRDefault="00B335A8" w:rsidP="004544A6">
            <w:r>
              <w:t>1998</w:t>
            </w:r>
          </w:p>
        </w:tc>
        <w:tc>
          <w:tcPr>
            <w:tcW w:w="7830" w:type="dxa"/>
          </w:tcPr>
          <w:p w14:paraId="15507118" w14:textId="646DF379" w:rsidR="00B335A8" w:rsidRDefault="00B335A8" w:rsidP="004544A6">
            <w:r>
              <w:t>This tells the XBEE what network to communicate on. This number must be the same for all XBEE’s that want to communicate with each other. 1998 is an arbitrary value that we have chosen as the standard for our team.</w:t>
            </w:r>
          </w:p>
        </w:tc>
      </w:tr>
      <w:tr w:rsidR="00B335A8" w14:paraId="3B561B40" w14:textId="4A0F5F43" w:rsidTr="00B335A8">
        <w:trPr>
          <w:trHeight w:val="382"/>
        </w:trPr>
        <w:tc>
          <w:tcPr>
            <w:tcW w:w="1435" w:type="dxa"/>
          </w:tcPr>
          <w:p w14:paraId="6F67CB67" w14:textId="70EF7EC1" w:rsidR="00B335A8" w:rsidRDefault="0021532C" w:rsidP="004544A6">
            <w:r>
              <w:t>MY</w:t>
            </w:r>
          </w:p>
        </w:tc>
        <w:tc>
          <w:tcPr>
            <w:tcW w:w="1350" w:type="dxa"/>
          </w:tcPr>
          <w:p w14:paraId="7BF32EC4" w14:textId="2EDEA4D4" w:rsidR="00B335A8" w:rsidRDefault="0021532C" w:rsidP="004544A6">
            <w:r>
              <w:t>1</w:t>
            </w:r>
          </w:p>
        </w:tc>
        <w:tc>
          <w:tcPr>
            <w:tcW w:w="7830" w:type="dxa"/>
          </w:tcPr>
          <w:p w14:paraId="4AC67A5C" w14:textId="2ADD00DE" w:rsidR="00B335A8" w:rsidRDefault="0021532C" w:rsidP="004544A6">
            <w:r>
              <w:t>This is the individual ID of the XBEE. The XBEE will receive all messages sent to this address and it should probably be unique for each XBEE.</w:t>
            </w:r>
          </w:p>
        </w:tc>
      </w:tr>
      <w:tr w:rsidR="00B335A8" w14:paraId="33D3C057" w14:textId="3B510047" w:rsidTr="00B335A8">
        <w:trPr>
          <w:trHeight w:val="344"/>
        </w:trPr>
        <w:tc>
          <w:tcPr>
            <w:tcW w:w="1435" w:type="dxa"/>
          </w:tcPr>
          <w:p w14:paraId="71603E70" w14:textId="2446AE2B" w:rsidR="00B335A8" w:rsidRDefault="0021532C" w:rsidP="004544A6">
            <w:r>
              <w:t>DL</w:t>
            </w:r>
          </w:p>
        </w:tc>
        <w:tc>
          <w:tcPr>
            <w:tcW w:w="1350" w:type="dxa"/>
          </w:tcPr>
          <w:p w14:paraId="144846E0" w14:textId="46947DDD" w:rsidR="00B335A8" w:rsidRDefault="0021532C" w:rsidP="004544A6">
            <w:r>
              <w:t>2</w:t>
            </w:r>
          </w:p>
        </w:tc>
        <w:tc>
          <w:tcPr>
            <w:tcW w:w="7830" w:type="dxa"/>
          </w:tcPr>
          <w:p w14:paraId="2D846A01" w14:textId="13ACE27D" w:rsidR="00B335A8" w:rsidRDefault="0021532C" w:rsidP="004544A6">
            <w:r>
              <w:t>This is the address of the ID that the XBEE will send message to.</w:t>
            </w:r>
          </w:p>
        </w:tc>
      </w:tr>
      <w:tr w:rsidR="0021532C" w14:paraId="718DE188" w14:textId="77777777" w:rsidTr="00B335A8">
        <w:trPr>
          <w:trHeight w:val="344"/>
        </w:trPr>
        <w:tc>
          <w:tcPr>
            <w:tcW w:w="1435" w:type="dxa"/>
          </w:tcPr>
          <w:p w14:paraId="700EF8CE" w14:textId="2CCC0ADB" w:rsidR="0021532C" w:rsidRDefault="0021532C" w:rsidP="004544A6">
            <w:r>
              <w:t>BD</w:t>
            </w:r>
          </w:p>
        </w:tc>
        <w:tc>
          <w:tcPr>
            <w:tcW w:w="1350" w:type="dxa"/>
          </w:tcPr>
          <w:p w14:paraId="096BF458" w14:textId="6D7E2711" w:rsidR="0021532C" w:rsidRDefault="0021532C" w:rsidP="004544A6">
            <w:r>
              <w:t>115200</w:t>
            </w:r>
          </w:p>
        </w:tc>
        <w:tc>
          <w:tcPr>
            <w:tcW w:w="7830" w:type="dxa"/>
          </w:tcPr>
          <w:p w14:paraId="0D89910A" w14:textId="5DE5664D" w:rsidR="0021532C" w:rsidRDefault="0021532C" w:rsidP="004544A6">
            <w:r>
              <w:t>This sets the baud rate for the XBEE.</w:t>
            </w:r>
          </w:p>
        </w:tc>
      </w:tr>
    </w:tbl>
    <w:p w14:paraId="485355A2" w14:textId="53813839" w:rsidR="0021532C" w:rsidRPr="00B335A8" w:rsidRDefault="0021532C" w:rsidP="0021532C">
      <w:pPr>
        <w:rPr>
          <w:b/>
          <w:bCs/>
          <w:u w:val="single"/>
        </w:rPr>
      </w:pPr>
    </w:p>
    <w:tbl>
      <w:tblPr>
        <w:tblStyle w:val="TableGrid"/>
        <w:tblW w:w="0" w:type="auto"/>
        <w:tblLook w:val="04A0" w:firstRow="1" w:lastRow="0" w:firstColumn="1" w:lastColumn="0" w:noHBand="0" w:noVBand="1"/>
      </w:tblPr>
      <w:tblGrid>
        <w:gridCol w:w="1435"/>
        <w:gridCol w:w="1350"/>
        <w:gridCol w:w="7830"/>
      </w:tblGrid>
      <w:tr w:rsidR="0072779E" w14:paraId="6703C9BC" w14:textId="77777777" w:rsidTr="00AE114E">
        <w:trPr>
          <w:trHeight w:val="363"/>
        </w:trPr>
        <w:tc>
          <w:tcPr>
            <w:tcW w:w="10615" w:type="dxa"/>
            <w:gridSpan w:val="3"/>
            <w:tcBorders>
              <w:top w:val="nil"/>
              <w:left w:val="nil"/>
              <w:bottom w:val="single" w:sz="4" w:space="0" w:color="auto"/>
              <w:right w:val="nil"/>
            </w:tcBorders>
          </w:tcPr>
          <w:p w14:paraId="2F8D9E6F" w14:textId="5BB81213" w:rsidR="0072779E" w:rsidRDefault="0072779E" w:rsidP="00B874E3">
            <w:r>
              <w:rPr>
                <w:b/>
                <w:bCs/>
              </w:rPr>
              <w:t xml:space="preserve">Table 3. </w:t>
            </w:r>
            <w:r>
              <w:t>XBEE 2 Settings</w:t>
            </w:r>
          </w:p>
        </w:tc>
      </w:tr>
      <w:tr w:rsidR="0021532C" w14:paraId="05F4C737" w14:textId="77777777" w:rsidTr="004E1E5A">
        <w:trPr>
          <w:trHeight w:val="363"/>
        </w:trPr>
        <w:tc>
          <w:tcPr>
            <w:tcW w:w="1435" w:type="dxa"/>
            <w:tcBorders>
              <w:top w:val="single" w:sz="4" w:space="0" w:color="auto"/>
            </w:tcBorders>
          </w:tcPr>
          <w:p w14:paraId="400905D0" w14:textId="77777777" w:rsidR="0021532C" w:rsidRDefault="0021532C" w:rsidP="00B874E3">
            <w:r>
              <w:t>Parameter</w:t>
            </w:r>
          </w:p>
        </w:tc>
        <w:tc>
          <w:tcPr>
            <w:tcW w:w="1350" w:type="dxa"/>
            <w:tcBorders>
              <w:top w:val="single" w:sz="4" w:space="0" w:color="auto"/>
            </w:tcBorders>
          </w:tcPr>
          <w:p w14:paraId="3530CDDC" w14:textId="77777777" w:rsidR="0021532C" w:rsidRDefault="0021532C" w:rsidP="00B874E3">
            <w:r>
              <w:t>Value</w:t>
            </w:r>
          </w:p>
        </w:tc>
        <w:tc>
          <w:tcPr>
            <w:tcW w:w="7830" w:type="dxa"/>
            <w:tcBorders>
              <w:top w:val="single" w:sz="4" w:space="0" w:color="auto"/>
            </w:tcBorders>
          </w:tcPr>
          <w:p w14:paraId="2C564DD6" w14:textId="77777777" w:rsidR="0021532C" w:rsidRDefault="0021532C" w:rsidP="00B874E3">
            <w:r>
              <w:t>Notes</w:t>
            </w:r>
          </w:p>
        </w:tc>
      </w:tr>
      <w:tr w:rsidR="0021532C" w14:paraId="341116B2" w14:textId="77777777" w:rsidTr="00B874E3">
        <w:trPr>
          <w:trHeight w:val="363"/>
        </w:trPr>
        <w:tc>
          <w:tcPr>
            <w:tcW w:w="1435" w:type="dxa"/>
          </w:tcPr>
          <w:p w14:paraId="1A8B2C80" w14:textId="77777777" w:rsidR="0021532C" w:rsidRDefault="0021532C" w:rsidP="00B874E3">
            <w:r>
              <w:t>ID</w:t>
            </w:r>
          </w:p>
        </w:tc>
        <w:tc>
          <w:tcPr>
            <w:tcW w:w="1350" w:type="dxa"/>
          </w:tcPr>
          <w:p w14:paraId="6836E1B8" w14:textId="77777777" w:rsidR="0021532C" w:rsidRDefault="0021532C" w:rsidP="00B874E3">
            <w:r>
              <w:t>1998</w:t>
            </w:r>
          </w:p>
        </w:tc>
        <w:tc>
          <w:tcPr>
            <w:tcW w:w="7830" w:type="dxa"/>
          </w:tcPr>
          <w:p w14:paraId="1C7E4B07" w14:textId="77777777" w:rsidR="0021532C" w:rsidRDefault="0021532C" w:rsidP="00B874E3">
            <w:r>
              <w:t>This tells the XBEE what network to communicate on. This number must be the same for all XBEE’s that want to communicate with each other. 1998 is an arbitrary value that we have chosen as the standard for our team.</w:t>
            </w:r>
          </w:p>
        </w:tc>
      </w:tr>
      <w:tr w:rsidR="0021532C" w14:paraId="02795D63" w14:textId="77777777" w:rsidTr="00B874E3">
        <w:trPr>
          <w:trHeight w:val="382"/>
        </w:trPr>
        <w:tc>
          <w:tcPr>
            <w:tcW w:w="1435" w:type="dxa"/>
          </w:tcPr>
          <w:p w14:paraId="0EA08BA0" w14:textId="77777777" w:rsidR="0021532C" w:rsidRDefault="0021532C" w:rsidP="00B874E3">
            <w:r>
              <w:t>MY</w:t>
            </w:r>
          </w:p>
        </w:tc>
        <w:tc>
          <w:tcPr>
            <w:tcW w:w="1350" w:type="dxa"/>
          </w:tcPr>
          <w:p w14:paraId="40192E40" w14:textId="36589349" w:rsidR="0021532C" w:rsidRDefault="0021532C" w:rsidP="00B874E3">
            <w:r>
              <w:t>2</w:t>
            </w:r>
          </w:p>
        </w:tc>
        <w:tc>
          <w:tcPr>
            <w:tcW w:w="7830" w:type="dxa"/>
          </w:tcPr>
          <w:p w14:paraId="21101EC6" w14:textId="77777777" w:rsidR="0021532C" w:rsidRDefault="0021532C" w:rsidP="00B874E3">
            <w:r>
              <w:t>This is the individual ID of the XBEE. The XBEE will receive all messages sent to this address and it should probably be unique for each XBEE.</w:t>
            </w:r>
          </w:p>
        </w:tc>
      </w:tr>
      <w:tr w:rsidR="0021532C" w14:paraId="5DC2230B" w14:textId="77777777" w:rsidTr="00B874E3">
        <w:trPr>
          <w:trHeight w:val="344"/>
        </w:trPr>
        <w:tc>
          <w:tcPr>
            <w:tcW w:w="1435" w:type="dxa"/>
          </w:tcPr>
          <w:p w14:paraId="05004F13" w14:textId="77777777" w:rsidR="0021532C" w:rsidRDefault="0021532C" w:rsidP="00B874E3">
            <w:r>
              <w:t>DL</w:t>
            </w:r>
          </w:p>
        </w:tc>
        <w:tc>
          <w:tcPr>
            <w:tcW w:w="1350" w:type="dxa"/>
          </w:tcPr>
          <w:p w14:paraId="77E6308B" w14:textId="35BC7FE4" w:rsidR="0021532C" w:rsidRDefault="0021532C" w:rsidP="00B874E3">
            <w:r>
              <w:t>1</w:t>
            </w:r>
          </w:p>
        </w:tc>
        <w:tc>
          <w:tcPr>
            <w:tcW w:w="7830" w:type="dxa"/>
          </w:tcPr>
          <w:p w14:paraId="54E12E82" w14:textId="77777777" w:rsidR="0021532C" w:rsidRDefault="0021532C" w:rsidP="00B874E3">
            <w:r>
              <w:t>This is the address of the ID that the XBEE will send message to.</w:t>
            </w:r>
          </w:p>
        </w:tc>
      </w:tr>
      <w:tr w:rsidR="0021532C" w14:paraId="09E34488" w14:textId="77777777" w:rsidTr="00B874E3">
        <w:trPr>
          <w:trHeight w:val="344"/>
        </w:trPr>
        <w:tc>
          <w:tcPr>
            <w:tcW w:w="1435" w:type="dxa"/>
          </w:tcPr>
          <w:p w14:paraId="7BC73376" w14:textId="77777777" w:rsidR="0021532C" w:rsidRDefault="0021532C" w:rsidP="00B874E3">
            <w:r>
              <w:t>BD</w:t>
            </w:r>
          </w:p>
        </w:tc>
        <w:tc>
          <w:tcPr>
            <w:tcW w:w="1350" w:type="dxa"/>
          </w:tcPr>
          <w:p w14:paraId="240E273C" w14:textId="77777777" w:rsidR="0021532C" w:rsidRDefault="0021532C" w:rsidP="00B874E3">
            <w:r>
              <w:t>115200</w:t>
            </w:r>
          </w:p>
        </w:tc>
        <w:tc>
          <w:tcPr>
            <w:tcW w:w="7830" w:type="dxa"/>
          </w:tcPr>
          <w:p w14:paraId="4E03FBE4" w14:textId="77777777" w:rsidR="0021532C" w:rsidRDefault="0021532C" w:rsidP="00B874E3">
            <w:r>
              <w:t>This sets the baud rate for the XBEE.</w:t>
            </w:r>
          </w:p>
        </w:tc>
      </w:tr>
    </w:tbl>
    <w:p w14:paraId="529C115F" w14:textId="1B831E61" w:rsidR="0021532C" w:rsidRDefault="0021532C" w:rsidP="004544A6"/>
    <w:p w14:paraId="10312CD5" w14:textId="5B34BA13" w:rsidR="0021532C" w:rsidRDefault="0021532C" w:rsidP="004544A6">
      <w:r>
        <w:t>Once these settings have been changed, make sure to click the “Write” button so that the changes get saved to the XBEE.</w:t>
      </w:r>
    </w:p>
    <w:p w14:paraId="10D348DE" w14:textId="149F1796" w:rsidR="0018705C" w:rsidRDefault="0018705C" w:rsidP="004544A6"/>
    <w:p w14:paraId="36588C0A" w14:textId="3B222AA7" w:rsidR="0018705C" w:rsidRDefault="0018705C" w:rsidP="0018705C">
      <w:pPr>
        <w:pStyle w:val="Heading3"/>
      </w:pPr>
      <w:bookmarkStart w:id="18" w:name="_Toc87011296"/>
      <w:r>
        <w:t xml:space="preserve">2.3.4 XBEE </w:t>
      </w:r>
      <w:r w:rsidR="004E1E5A">
        <w:t>Pro S3B</w:t>
      </w:r>
      <w:r w:rsidR="0072779E">
        <w:t xml:space="preserve"> Firmware and Settings</w:t>
      </w:r>
      <w:bookmarkEnd w:id="18"/>
    </w:p>
    <w:p w14:paraId="28CB25F5" w14:textId="66858871" w:rsidR="0072779E" w:rsidRDefault="0072779E" w:rsidP="0072779E">
      <w:r>
        <w:t>Unlike the XBEE 3 Pro, the XBEE Pro S3B should come with the correct firmware, however the settings will need to be changed so that they can communicate with each other.</w:t>
      </w:r>
    </w:p>
    <w:p w14:paraId="2BD04A24" w14:textId="70B920EA" w:rsidR="0072779E" w:rsidRDefault="0072779E" w:rsidP="0072779E"/>
    <w:tbl>
      <w:tblPr>
        <w:tblStyle w:val="TableGrid"/>
        <w:tblW w:w="0" w:type="auto"/>
        <w:tblLook w:val="04A0" w:firstRow="1" w:lastRow="0" w:firstColumn="1" w:lastColumn="0" w:noHBand="0" w:noVBand="1"/>
      </w:tblPr>
      <w:tblGrid>
        <w:gridCol w:w="1435"/>
        <w:gridCol w:w="1350"/>
        <w:gridCol w:w="7830"/>
      </w:tblGrid>
      <w:tr w:rsidR="0072779E" w14:paraId="513937EE" w14:textId="77777777" w:rsidTr="006B2DC6">
        <w:trPr>
          <w:trHeight w:val="363"/>
        </w:trPr>
        <w:tc>
          <w:tcPr>
            <w:tcW w:w="10615" w:type="dxa"/>
            <w:gridSpan w:val="3"/>
            <w:tcBorders>
              <w:top w:val="nil"/>
              <w:left w:val="nil"/>
              <w:bottom w:val="single" w:sz="4" w:space="0" w:color="auto"/>
              <w:right w:val="nil"/>
            </w:tcBorders>
          </w:tcPr>
          <w:p w14:paraId="2AD1E489" w14:textId="78076AAA" w:rsidR="0072779E" w:rsidRPr="004E1E5A" w:rsidRDefault="0072779E" w:rsidP="006B2DC6">
            <w:r>
              <w:rPr>
                <w:b/>
                <w:bCs/>
              </w:rPr>
              <w:t xml:space="preserve">Table </w:t>
            </w:r>
            <w:r>
              <w:rPr>
                <w:b/>
                <w:bCs/>
              </w:rPr>
              <w:t>4</w:t>
            </w:r>
            <w:r>
              <w:rPr>
                <w:b/>
                <w:bCs/>
              </w:rPr>
              <w:t xml:space="preserve">. </w:t>
            </w:r>
            <w:r>
              <w:t>XBEE 1 Settings</w:t>
            </w:r>
          </w:p>
        </w:tc>
      </w:tr>
      <w:tr w:rsidR="0072779E" w14:paraId="6394EB7F" w14:textId="77777777" w:rsidTr="006B2DC6">
        <w:trPr>
          <w:trHeight w:val="363"/>
        </w:trPr>
        <w:tc>
          <w:tcPr>
            <w:tcW w:w="1435" w:type="dxa"/>
            <w:tcBorders>
              <w:top w:val="single" w:sz="4" w:space="0" w:color="auto"/>
            </w:tcBorders>
          </w:tcPr>
          <w:p w14:paraId="1B238F56" w14:textId="77777777" w:rsidR="0072779E" w:rsidRDefault="0072779E" w:rsidP="006B2DC6">
            <w:r>
              <w:t>Parameter</w:t>
            </w:r>
          </w:p>
        </w:tc>
        <w:tc>
          <w:tcPr>
            <w:tcW w:w="1350" w:type="dxa"/>
            <w:tcBorders>
              <w:top w:val="single" w:sz="4" w:space="0" w:color="auto"/>
            </w:tcBorders>
          </w:tcPr>
          <w:p w14:paraId="3E3EA2F8" w14:textId="77777777" w:rsidR="0072779E" w:rsidRDefault="0072779E" w:rsidP="006B2DC6">
            <w:r>
              <w:t>Value</w:t>
            </w:r>
          </w:p>
        </w:tc>
        <w:tc>
          <w:tcPr>
            <w:tcW w:w="7830" w:type="dxa"/>
            <w:tcBorders>
              <w:top w:val="single" w:sz="4" w:space="0" w:color="auto"/>
            </w:tcBorders>
          </w:tcPr>
          <w:p w14:paraId="03FEDDF0" w14:textId="77777777" w:rsidR="0072779E" w:rsidRDefault="0072779E" w:rsidP="006B2DC6">
            <w:r>
              <w:t>Notes</w:t>
            </w:r>
          </w:p>
        </w:tc>
      </w:tr>
      <w:tr w:rsidR="0072779E" w14:paraId="42BCEF44" w14:textId="77777777" w:rsidTr="006B2DC6">
        <w:trPr>
          <w:trHeight w:val="363"/>
        </w:trPr>
        <w:tc>
          <w:tcPr>
            <w:tcW w:w="1435" w:type="dxa"/>
          </w:tcPr>
          <w:p w14:paraId="631B4086" w14:textId="77777777" w:rsidR="0072779E" w:rsidRDefault="0072779E" w:rsidP="006B2DC6">
            <w:r>
              <w:t>ID</w:t>
            </w:r>
          </w:p>
        </w:tc>
        <w:tc>
          <w:tcPr>
            <w:tcW w:w="1350" w:type="dxa"/>
          </w:tcPr>
          <w:p w14:paraId="27874945" w14:textId="77777777" w:rsidR="0072779E" w:rsidRDefault="0072779E" w:rsidP="006B2DC6">
            <w:r>
              <w:t>1998</w:t>
            </w:r>
          </w:p>
        </w:tc>
        <w:tc>
          <w:tcPr>
            <w:tcW w:w="7830" w:type="dxa"/>
          </w:tcPr>
          <w:p w14:paraId="0C12A7D3" w14:textId="77777777" w:rsidR="0072779E" w:rsidRDefault="0072779E" w:rsidP="006B2DC6">
            <w:r>
              <w:t>This tells the XBEE what network to communicate on. This number must be the same for all XBEE’s that want to communicate with each other. 1998 is an arbitrary value that we have chosen as the standard for our team.</w:t>
            </w:r>
          </w:p>
        </w:tc>
      </w:tr>
      <w:tr w:rsidR="0072779E" w14:paraId="28DB9A60" w14:textId="77777777" w:rsidTr="006B2DC6">
        <w:trPr>
          <w:trHeight w:val="382"/>
        </w:trPr>
        <w:tc>
          <w:tcPr>
            <w:tcW w:w="1435" w:type="dxa"/>
          </w:tcPr>
          <w:p w14:paraId="6533E495" w14:textId="552D0F20" w:rsidR="0072779E" w:rsidRDefault="0072779E" w:rsidP="006B2DC6">
            <w:r>
              <w:t>DH</w:t>
            </w:r>
          </w:p>
        </w:tc>
        <w:tc>
          <w:tcPr>
            <w:tcW w:w="1350" w:type="dxa"/>
          </w:tcPr>
          <w:p w14:paraId="12D52304" w14:textId="77C47584" w:rsidR="0072779E" w:rsidRDefault="0072779E" w:rsidP="006B2DC6">
            <w:r>
              <w:t>13A200</w:t>
            </w:r>
          </w:p>
        </w:tc>
        <w:tc>
          <w:tcPr>
            <w:tcW w:w="7830" w:type="dxa"/>
          </w:tcPr>
          <w:p w14:paraId="15ACFFBC" w14:textId="50953A1E" w:rsidR="0072779E" w:rsidRDefault="0072779E" w:rsidP="006B2DC6">
            <w:r>
              <w:t>This should match the serial number high (SH) of the XBEE that this device wants to communicate with. All XBEE Pro S3B devices should have the same SH so this number should be the same on all of them.</w:t>
            </w:r>
          </w:p>
        </w:tc>
      </w:tr>
      <w:tr w:rsidR="0072779E" w14:paraId="40D0BD95" w14:textId="77777777" w:rsidTr="006B2DC6">
        <w:trPr>
          <w:trHeight w:val="344"/>
        </w:trPr>
        <w:tc>
          <w:tcPr>
            <w:tcW w:w="1435" w:type="dxa"/>
          </w:tcPr>
          <w:p w14:paraId="0BBE2EDE" w14:textId="77777777" w:rsidR="0072779E" w:rsidRDefault="0072779E" w:rsidP="006B2DC6">
            <w:r>
              <w:lastRenderedPageBreak/>
              <w:t>DL</w:t>
            </w:r>
          </w:p>
        </w:tc>
        <w:tc>
          <w:tcPr>
            <w:tcW w:w="1350" w:type="dxa"/>
          </w:tcPr>
          <w:p w14:paraId="1A18B3E5" w14:textId="74CCDC64" w:rsidR="0072779E" w:rsidRDefault="0072779E" w:rsidP="006B2DC6">
            <w:r>
              <w:t>xxxxxxxx</w:t>
            </w:r>
          </w:p>
        </w:tc>
        <w:tc>
          <w:tcPr>
            <w:tcW w:w="7830" w:type="dxa"/>
          </w:tcPr>
          <w:p w14:paraId="40BA2957" w14:textId="1A83BA8C" w:rsidR="0072779E" w:rsidRDefault="0072779E" w:rsidP="006B2DC6">
            <w:r>
              <w:t xml:space="preserve">This should match the serial number </w:t>
            </w:r>
            <w:r>
              <w:t>low</w:t>
            </w:r>
            <w:r>
              <w:t xml:space="preserve"> (S</w:t>
            </w:r>
            <w:r>
              <w:t>L</w:t>
            </w:r>
            <w:r>
              <w:t xml:space="preserve">) of the XBEE that this device wants to communicate with. All XBEE Pro S3B devices should have </w:t>
            </w:r>
            <w:r>
              <w:t>a different</w:t>
            </w:r>
            <w:r>
              <w:t xml:space="preserve"> S</w:t>
            </w:r>
            <w:r>
              <w:t>L</w:t>
            </w:r>
            <w:r>
              <w:t xml:space="preserve"> so this number should be </w:t>
            </w:r>
            <w:r>
              <w:t>unique for</w:t>
            </w:r>
            <w:r>
              <w:t xml:space="preserve"> all of them.</w:t>
            </w:r>
          </w:p>
        </w:tc>
      </w:tr>
      <w:tr w:rsidR="0072779E" w14:paraId="4193D544" w14:textId="77777777" w:rsidTr="006B2DC6">
        <w:trPr>
          <w:trHeight w:val="344"/>
        </w:trPr>
        <w:tc>
          <w:tcPr>
            <w:tcW w:w="1435" w:type="dxa"/>
          </w:tcPr>
          <w:p w14:paraId="2305C1D7" w14:textId="77777777" w:rsidR="0072779E" w:rsidRDefault="0072779E" w:rsidP="006B2DC6">
            <w:r>
              <w:t>BD</w:t>
            </w:r>
          </w:p>
        </w:tc>
        <w:tc>
          <w:tcPr>
            <w:tcW w:w="1350" w:type="dxa"/>
          </w:tcPr>
          <w:p w14:paraId="2EEA1E3D" w14:textId="77777777" w:rsidR="0072779E" w:rsidRDefault="0072779E" w:rsidP="006B2DC6">
            <w:r>
              <w:t>115200</w:t>
            </w:r>
          </w:p>
        </w:tc>
        <w:tc>
          <w:tcPr>
            <w:tcW w:w="7830" w:type="dxa"/>
          </w:tcPr>
          <w:p w14:paraId="6696C86C" w14:textId="77777777" w:rsidR="0072779E" w:rsidRDefault="0072779E" w:rsidP="006B2DC6">
            <w:r>
              <w:t>This sets the baud rate for the XBEE.</w:t>
            </w:r>
          </w:p>
        </w:tc>
      </w:tr>
    </w:tbl>
    <w:p w14:paraId="5F69591C" w14:textId="77777777" w:rsidR="0072779E" w:rsidRPr="00B335A8" w:rsidRDefault="0072779E" w:rsidP="0072779E">
      <w:pPr>
        <w:rPr>
          <w:b/>
          <w:bCs/>
          <w:u w:val="single"/>
        </w:rPr>
      </w:pPr>
    </w:p>
    <w:tbl>
      <w:tblPr>
        <w:tblStyle w:val="TableGrid"/>
        <w:tblW w:w="0" w:type="auto"/>
        <w:tblLook w:val="04A0" w:firstRow="1" w:lastRow="0" w:firstColumn="1" w:lastColumn="0" w:noHBand="0" w:noVBand="1"/>
      </w:tblPr>
      <w:tblGrid>
        <w:gridCol w:w="1435"/>
        <w:gridCol w:w="1350"/>
        <w:gridCol w:w="7830"/>
      </w:tblGrid>
      <w:tr w:rsidR="0072779E" w14:paraId="100ADAE9" w14:textId="77777777" w:rsidTr="006B2DC6">
        <w:trPr>
          <w:trHeight w:val="363"/>
        </w:trPr>
        <w:tc>
          <w:tcPr>
            <w:tcW w:w="10615" w:type="dxa"/>
            <w:gridSpan w:val="3"/>
            <w:tcBorders>
              <w:top w:val="nil"/>
              <w:left w:val="nil"/>
              <w:bottom w:val="single" w:sz="4" w:space="0" w:color="auto"/>
              <w:right w:val="nil"/>
            </w:tcBorders>
          </w:tcPr>
          <w:p w14:paraId="678C64FB" w14:textId="7816C210" w:rsidR="0072779E" w:rsidRDefault="0072779E" w:rsidP="006B2DC6">
            <w:r>
              <w:rPr>
                <w:b/>
                <w:bCs/>
              </w:rPr>
              <w:t xml:space="preserve">Table </w:t>
            </w:r>
            <w:r>
              <w:rPr>
                <w:b/>
                <w:bCs/>
              </w:rPr>
              <w:t>5</w:t>
            </w:r>
            <w:r>
              <w:rPr>
                <w:b/>
                <w:bCs/>
              </w:rPr>
              <w:t xml:space="preserve">. </w:t>
            </w:r>
            <w:r>
              <w:t>XBEE 2 Settings</w:t>
            </w:r>
          </w:p>
        </w:tc>
      </w:tr>
      <w:tr w:rsidR="0072779E" w14:paraId="01C5D2D4" w14:textId="77777777" w:rsidTr="006B2DC6">
        <w:trPr>
          <w:trHeight w:val="363"/>
        </w:trPr>
        <w:tc>
          <w:tcPr>
            <w:tcW w:w="1435" w:type="dxa"/>
            <w:tcBorders>
              <w:top w:val="single" w:sz="4" w:space="0" w:color="auto"/>
            </w:tcBorders>
          </w:tcPr>
          <w:p w14:paraId="0B7CDB70" w14:textId="77777777" w:rsidR="0072779E" w:rsidRDefault="0072779E" w:rsidP="006B2DC6">
            <w:r>
              <w:t>Parameter</w:t>
            </w:r>
          </w:p>
        </w:tc>
        <w:tc>
          <w:tcPr>
            <w:tcW w:w="1350" w:type="dxa"/>
            <w:tcBorders>
              <w:top w:val="single" w:sz="4" w:space="0" w:color="auto"/>
            </w:tcBorders>
          </w:tcPr>
          <w:p w14:paraId="4FFB1368" w14:textId="77777777" w:rsidR="0072779E" w:rsidRDefault="0072779E" w:rsidP="006B2DC6">
            <w:r>
              <w:t>Value</w:t>
            </w:r>
          </w:p>
        </w:tc>
        <w:tc>
          <w:tcPr>
            <w:tcW w:w="7830" w:type="dxa"/>
            <w:tcBorders>
              <w:top w:val="single" w:sz="4" w:space="0" w:color="auto"/>
            </w:tcBorders>
          </w:tcPr>
          <w:p w14:paraId="6E244DB4" w14:textId="77777777" w:rsidR="0072779E" w:rsidRDefault="0072779E" w:rsidP="006B2DC6">
            <w:r>
              <w:t>Notes</w:t>
            </w:r>
          </w:p>
        </w:tc>
      </w:tr>
      <w:tr w:rsidR="0072779E" w14:paraId="22E498D7" w14:textId="77777777" w:rsidTr="006B2DC6">
        <w:trPr>
          <w:trHeight w:val="363"/>
        </w:trPr>
        <w:tc>
          <w:tcPr>
            <w:tcW w:w="1435" w:type="dxa"/>
          </w:tcPr>
          <w:p w14:paraId="1D35B9CD" w14:textId="77777777" w:rsidR="0072779E" w:rsidRDefault="0072779E" w:rsidP="006B2DC6">
            <w:r>
              <w:t>ID</w:t>
            </w:r>
          </w:p>
        </w:tc>
        <w:tc>
          <w:tcPr>
            <w:tcW w:w="1350" w:type="dxa"/>
          </w:tcPr>
          <w:p w14:paraId="3125BC73" w14:textId="77777777" w:rsidR="0072779E" w:rsidRDefault="0072779E" w:rsidP="006B2DC6">
            <w:r>
              <w:t>1998</w:t>
            </w:r>
          </w:p>
        </w:tc>
        <w:tc>
          <w:tcPr>
            <w:tcW w:w="7830" w:type="dxa"/>
          </w:tcPr>
          <w:p w14:paraId="0FBB637E" w14:textId="77777777" w:rsidR="0072779E" w:rsidRDefault="0072779E" w:rsidP="006B2DC6">
            <w:r>
              <w:t>This tells the XBEE what network to communicate on. This number must be the same for all XBEE’s that want to communicate with each other. 1998 is an arbitrary value that we have chosen as the standard for our team.</w:t>
            </w:r>
          </w:p>
        </w:tc>
      </w:tr>
      <w:tr w:rsidR="0072779E" w14:paraId="12E5E4F1" w14:textId="77777777" w:rsidTr="006B2DC6">
        <w:trPr>
          <w:trHeight w:val="382"/>
        </w:trPr>
        <w:tc>
          <w:tcPr>
            <w:tcW w:w="1435" w:type="dxa"/>
          </w:tcPr>
          <w:p w14:paraId="36C82F32" w14:textId="701534A9" w:rsidR="0072779E" w:rsidRDefault="0072779E" w:rsidP="0072779E">
            <w:r>
              <w:t>DH</w:t>
            </w:r>
          </w:p>
        </w:tc>
        <w:tc>
          <w:tcPr>
            <w:tcW w:w="1350" w:type="dxa"/>
          </w:tcPr>
          <w:p w14:paraId="38C768C2" w14:textId="17DF8EC9" w:rsidR="0072779E" w:rsidRDefault="0072779E" w:rsidP="0072779E">
            <w:r>
              <w:t>13A200</w:t>
            </w:r>
          </w:p>
        </w:tc>
        <w:tc>
          <w:tcPr>
            <w:tcW w:w="7830" w:type="dxa"/>
          </w:tcPr>
          <w:p w14:paraId="550A9AEA" w14:textId="1067AB20" w:rsidR="0072779E" w:rsidRDefault="0072779E" w:rsidP="0072779E">
            <w:r>
              <w:t>This should match the serial number high (SH) of the XBEE that this device wants to communicate with. All XBEE Pro S3B devices should have the same SH so this number should be the same on all of them.</w:t>
            </w:r>
          </w:p>
        </w:tc>
      </w:tr>
      <w:tr w:rsidR="0072779E" w14:paraId="3553C6B6" w14:textId="77777777" w:rsidTr="006B2DC6">
        <w:trPr>
          <w:trHeight w:val="344"/>
        </w:trPr>
        <w:tc>
          <w:tcPr>
            <w:tcW w:w="1435" w:type="dxa"/>
          </w:tcPr>
          <w:p w14:paraId="188CB48A" w14:textId="5C8AD01B" w:rsidR="0072779E" w:rsidRDefault="0072779E" w:rsidP="0072779E">
            <w:r>
              <w:t>DL</w:t>
            </w:r>
          </w:p>
        </w:tc>
        <w:tc>
          <w:tcPr>
            <w:tcW w:w="1350" w:type="dxa"/>
          </w:tcPr>
          <w:p w14:paraId="68F6D471" w14:textId="4935A306" w:rsidR="0072779E" w:rsidRDefault="0072779E" w:rsidP="0072779E">
            <w:r>
              <w:t>xxxxxxxx</w:t>
            </w:r>
          </w:p>
        </w:tc>
        <w:tc>
          <w:tcPr>
            <w:tcW w:w="7830" w:type="dxa"/>
          </w:tcPr>
          <w:p w14:paraId="6040E9BC" w14:textId="2B08EC1A" w:rsidR="0072779E" w:rsidRDefault="0072779E" w:rsidP="0072779E">
            <w:r>
              <w:t>This should match the serial number low (SL) of the XBEE that this device wants to communicate with. All XBEE Pro S3B devices should have a different SL so this number should be unique for all of them.</w:t>
            </w:r>
          </w:p>
        </w:tc>
      </w:tr>
      <w:tr w:rsidR="0072779E" w14:paraId="1893B311" w14:textId="77777777" w:rsidTr="006B2DC6">
        <w:trPr>
          <w:trHeight w:val="344"/>
        </w:trPr>
        <w:tc>
          <w:tcPr>
            <w:tcW w:w="1435" w:type="dxa"/>
          </w:tcPr>
          <w:p w14:paraId="69FAFFCB" w14:textId="77777777" w:rsidR="0072779E" w:rsidRDefault="0072779E" w:rsidP="006B2DC6">
            <w:r>
              <w:t>BD</w:t>
            </w:r>
          </w:p>
        </w:tc>
        <w:tc>
          <w:tcPr>
            <w:tcW w:w="1350" w:type="dxa"/>
          </w:tcPr>
          <w:p w14:paraId="5D33FA1E" w14:textId="77777777" w:rsidR="0072779E" w:rsidRDefault="0072779E" w:rsidP="006B2DC6">
            <w:r>
              <w:t>115200</w:t>
            </w:r>
          </w:p>
        </w:tc>
        <w:tc>
          <w:tcPr>
            <w:tcW w:w="7830" w:type="dxa"/>
          </w:tcPr>
          <w:p w14:paraId="2E0F35E7" w14:textId="77777777" w:rsidR="0072779E" w:rsidRDefault="0072779E" w:rsidP="006B2DC6">
            <w:r>
              <w:t>This sets the baud rate for the XBEE.</w:t>
            </w:r>
          </w:p>
        </w:tc>
      </w:tr>
    </w:tbl>
    <w:p w14:paraId="0930A90C" w14:textId="77777777" w:rsidR="0072779E" w:rsidRPr="0072779E" w:rsidRDefault="0072779E" w:rsidP="0072779E"/>
    <w:p w14:paraId="4F0E9507" w14:textId="77777777" w:rsidR="00B335A8" w:rsidRPr="004544A6" w:rsidRDefault="00B335A8" w:rsidP="004544A6"/>
    <w:p w14:paraId="03AE7672" w14:textId="77777777" w:rsidR="004544A6" w:rsidRPr="00BB0652" w:rsidRDefault="004544A6" w:rsidP="00BB0652">
      <w:pPr>
        <w:jc w:val="center"/>
      </w:pPr>
    </w:p>
    <w:p w14:paraId="0F1BEECF" w14:textId="0D0FC7FF" w:rsidR="008C5393" w:rsidRDefault="008C5393" w:rsidP="008C5393">
      <w:pPr>
        <w:pStyle w:val="Heading1"/>
      </w:pPr>
      <w:bookmarkStart w:id="19" w:name="_Toc87011297"/>
      <w:r>
        <w:lastRenderedPageBreak/>
        <w:t xml:space="preserve">3.0 </w:t>
      </w:r>
      <w:r w:rsidR="00495202">
        <w:t>Testing</w:t>
      </w:r>
      <w:bookmarkEnd w:id="19"/>
    </w:p>
    <w:p w14:paraId="3DA539FD" w14:textId="45E8EED6" w:rsidR="008C5393" w:rsidRDefault="00D65A5E" w:rsidP="00D65A5E">
      <w:pPr>
        <w:pStyle w:val="Heading2"/>
      </w:pPr>
      <w:r>
        <w:t>3.1 Testing with XCTU</w:t>
      </w:r>
    </w:p>
    <w:p w14:paraId="141F6BC6" w14:textId="14765137" w:rsidR="00D65A5E" w:rsidRDefault="00D65A5E" w:rsidP="00D65A5E"/>
    <w:p w14:paraId="1A166CFF" w14:textId="2CFC60A1" w:rsidR="00D65A5E" w:rsidRDefault="00D65A5E" w:rsidP="00D65A5E">
      <w:pPr>
        <w:pStyle w:val="Heading2"/>
      </w:pPr>
      <w:r>
        <w:t>3.2 Wireless Comms Chatter</w:t>
      </w:r>
    </w:p>
    <w:p w14:paraId="6913DE5F" w14:textId="3A46D334" w:rsidR="00D65A5E" w:rsidRDefault="00D65A5E" w:rsidP="00D65A5E"/>
    <w:p w14:paraId="4A2152EC" w14:textId="5E157DC0" w:rsidR="00D65A5E" w:rsidRPr="00D65A5E" w:rsidRDefault="00D65A5E" w:rsidP="00D65A5E">
      <w:pPr>
        <w:pStyle w:val="Heading2"/>
      </w:pPr>
      <w:r>
        <w:t>3.3 Ping / Latency Test</w:t>
      </w:r>
    </w:p>
    <w:p w14:paraId="0C3745DA" w14:textId="3F7F69C1" w:rsidR="004E1E5A" w:rsidRDefault="004E1E5A">
      <w:r>
        <w:br w:type="page"/>
      </w:r>
    </w:p>
    <w:p w14:paraId="1608D560" w14:textId="5BBB6837" w:rsidR="004E1E5A" w:rsidRDefault="004E1E5A" w:rsidP="004E1E5A">
      <w:pPr>
        <w:pStyle w:val="Heading1"/>
      </w:pPr>
      <w:bookmarkStart w:id="20" w:name="_Toc87011298"/>
      <w:r>
        <w:lastRenderedPageBreak/>
        <w:t>4.0 Recommended Parts</w:t>
      </w:r>
      <w:bookmarkEnd w:id="20"/>
    </w:p>
    <w:tbl>
      <w:tblPr>
        <w:tblStyle w:val="TableGrid"/>
        <w:tblW w:w="10790" w:type="dxa"/>
        <w:tblLayout w:type="fixed"/>
        <w:tblLook w:val="04A0" w:firstRow="1" w:lastRow="0" w:firstColumn="1" w:lastColumn="0" w:noHBand="0" w:noVBand="1"/>
      </w:tblPr>
      <w:tblGrid>
        <w:gridCol w:w="3865"/>
        <w:gridCol w:w="5580"/>
        <w:gridCol w:w="1345"/>
      </w:tblGrid>
      <w:tr w:rsidR="004E1E5A" w:rsidRPr="003B4872" w14:paraId="17CE3459" w14:textId="77777777" w:rsidTr="003B4872">
        <w:tc>
          <w:tcPr>
            <w:tcW w:w="3865" w:type="dxa"/>
            <w:noWrap/>
          </w:tcPr>
          <w:p w14:paraId="0E11601A" w14:textId="066FF20E" w:rsidR="004E1E5A" w:rsidRPr="003B4872" w:rsidRDefault="0072779E" w:rsidP="004E1E5A">
            <w:r w:rsidRPr="003B4872">
              <w:t>Part Description</w:t>
            </w:r>
          </w:p>
        </w:tc>
        <w:tc>
          <w:tcPr>
            <w:tcW w:w="5580" w:type="dxa"/>
            <w:noWrap/>
          </w:tcPr>
          <w:p w14:paraId="4BA07B8B" w14:textId="6A59152B" w:rsidR="004E1E5A" w:rsidRPr="003B4872" w:rsidRDefault="0072779E" w:rsidP="004E1E5A">
            <w:r w:rsidRPr="003B4872">
              <w:t>Link</w:t>
            </w:r>
          </w:p>
        </w:tc>
        <w:tc>
          <w:tcPr>
            <w:tcW w:w="1345" w:type="dxa"/>
            <w:noWrap/>
          </w:tcPr>
          <w:p w14:paraId="66B062E1" w14:textId="77A14C12" w:rsidR="004E1E5A" w:rsidRPr="003B4872" w:rsidRDefault="0072779E" w:rsidP="004E1E5A">
            <w:r w:rsidRPr="003B4872">
              <w:t>Cost</w:t>
            </w:r>
          </w:p>
        </w:tc>
      </w:tr>
      <w:tr w:rsidR="004E1E5A" w:rsidRPr="003B4872" w14:paraId="2730DCB3" w14:textId="77777777" w:rsidTr="003B4872">
        <w:tc>
          <w:tcPr>
            <w:tcW w:w="3865" w:type="dxa"/>
            <w:noWrap/>
          </w:tcPr>
          <w:p w14:paraId="5CBAEF4E" w14:textId="0A9FC3EC" w:rsidR="004E1E5A" w:rsidRPr="003B4872" w:rsidRDefault="0072779E" w:rsidP="004E1E5A">
            <w:r w:rsidRPr="003B4872">
              <w:t>XBEE 3 Pro</w:t>
            </w:r>
          </w:p>
        </w:tc>
        <w:tc>
          <w:tcPr>
            <w:tcW w:w="5580" w:type="dxa"/>
            <w:noWrap/>
          </w:tcPr>
          <w:p w14:paraId="0A7B6D4A" w14:textId="2F85D729" w:rsidR="004E1E5A" w:rsidRPr="003B4872" w:rsidRDefault="0072779E" w:rsidP="004E1E5A">
            <w:hyperlink r:id="rId23" w:history="1">
              <w:r w:rsidRPr="003B4872">
                <w:rPr>
                  <w:rStyle w:val="Hyperlink"/>
                </w:rPr>
                <w:t>https://www.sparkfun.com/products/15131</w:t>
              </w:r>
            </w:hyperlink>
            <w:r w:rsidRPr="003B4872">
              <w:t xml:space="preserve"> </w:t>
            </w:r>
          </w:p>
        </w:tc>
        <w:tc>
          <w:tcPr>
            <w:tcW w:w="1345" w:type="dxa"/>
            <w:noWrap/>
          </w:tcPr>
          <w:p w14:paraId="3C1C5D37" w14:textId="1BED0390" w:rsidR="004E1E5A" w:rsidRPr="003B4872" w:rsidRDefault="0072779E" w:rsidP="004E1E5A">
            <w:r w:rsidRPr="003B4872">
              <w:t>$28.95</w:t>
            </w:r>
          </w:p>
        </w:tc>
      </w:tr>
      <w:tr w:rsidR="004E1E5A" w:rsidRPr="003B4872" w14:paraId="106212DA" w14:textId="77777777" w:rsidTr="003B4872">
        <w:tc>
          <w:tcPr>
            <w:tcW w:w="3865" w:type="dxa"/>
            <w:noWrap/>
          </w:tcPr>
          <w:p w14:paraId="188F9114" w14:textId="108B572F" w:rsidR="004E1E5A" w:rsidRPr="003B4872" w:rsidRDefault="0072779E" w:rsidP="004E1E5A">
            <w:r w:rsidRPr="003B4872">
              <w:t>XBEE Pro S3B</w:t>
            </w:r>
          </w:p>
        </w:tc>
        <w:tc>
          <w:tcPr>
            <w:tcW w:w="5580" w:type="dxa"/>
            <w:noWrap/>
          </w:tcPr>
          <w:p w14:paraId="56BD5BC5" w14:textId="3D77EE76" w:rsidR="004E1E5A" w:rsidRPr="003B4872" w:rsidRDefault="003B4872" w:rsidP="004E1E5A">
            <w:hyperlink r:id="rId24" w:history="1">
              <w:r w:rsidRPr="003B4872">
                <w:rPr>
                  <w:rStyle w:val="Hyperlink"/>
                </w:rPr>
                <w:t>https://www.digikey.com/en/products/detail/digi/XBP9B-DMST-002/3594157?WT.z_cid=ref_neda_dkc_buynow_digiintl&amp;utm_source=ecia&amp;utm_medium=aggregator&amp;utm_campaign=digiintl</w:t>
              </w:r>
            </w:hyperlink>
            <w:r w:rsidRPr="003B4872">
              <w:t xml:space="preserve"> </w:t>
            </w:r>
          </w:p>
        </w:tc>
        <w:tc>
          <w:tcPr>
            <w:tcW w:w="1345" w:type="dxa"/>
            <w:noWrap/>
          </w:tcPr>
          <w:p w14:paraId="3976748D" w14:textId="2519CBF4" w:rsidR="004E1E5A" w:rsidRPr="003B4872" w:rsidRDefault="003B4872" w:rsidP="004E1E5A">
            <w:r w:rsidRPr="003B4872">
              <w:t>$51.30</w:t>
            </w:r>
          </w:p>
        </w:tc>
      </w:tr>
      <w:tr w:rsidR="004E1E5A" w:rsidRPr="003B4872" w14:paraId="2C85F99E" w14:textId="77777777" w:rsidTr="003B4872">
        <w:tc>
          <w:tcPr>
            <w:tcW w:w="3865" w:type="dxa"/>
            <w:noWrap/>
          </w:tcPr>
          <w:p w14:paraId="1D79EF91" w14:textId="69A98F3D" w:rsidR="004E1E5A" w:rsidRPr="003B4872" w:rsidRDefault="0072779E" w:rsidP="004E1E5A">
            <w:r w:rsidRPr="003B4872">
              <w:t>10 pos XBEE female headers</w:t>
            </w:r>
          </w:p>
        </w:tc>
        <w:tc>
          <w:tcPr>
            <w:tcW w:w="5580" w:type="dxa"/>
            <w:noWrap/>
          </w:tcPr>
          <w:p w14:paraId="69E85442" w14:textId="6B91DE17" w:rsidR="004E1E5A" w:rsidRPr="003B4872" w:rsidRDefault="0072779E" w:rsidP="004E1E5A">
            <w:hyperlink r:id="rId25" w:history="1">
              <w:r w:rsidRPr="003B4872">
                <w:rPr>
                  <w:rStyle w:val="Hyperlink"/>
                </w:rPr>
                <w:t>https://www.digikey.com/en/products/detail/sullins-connector-solutions/NPPN101BFCN-RC/804812</w:t>
              </w:r>
            </w:hyperlink>
            <w:r w:rsidRPr="003B4872">
              <w:t xml:space="preserve"> </w:t>
            </w:r>
          </w:p>
        </w:tc>
        <w:tc>
          <w:tcPr>
            <w:tcW w:w="1345" w:type="dxa"/>
            <w:noWrap/>
          </w:tcPr>
          <w:p w14:paraId="10F545DD" w14:textId="07043164" w:rsidR="004E1E5A" w:rsidRPr="003B4872" w:rsidRDefault="0072779E" w:rsidP="004E1E5A">
            <w:r w:rsidRPr="003B4872">
              <w:t>$0.98</w:t>
            </w:r>
          </w:p>
        </w:tc>
      </w:tr>
      <w:tr w:rsidR="004E1E5A" w:rsidRPr="003B4872" w14:paraId="3F5F7C71" w14:textId="77777777" w:rsidTr="003B4872">
        <w:tc>
          <w:tcPr>
            <w:tcW w:w="3865" w:type="dxa"/>
            <w:noWrap/>
          </w:tcPr>
          <w:p w14:paraId="2AC5DD12" w14:textId="1AB8D049" w:rsidR="004E1E5A" w:rsidRPr="003B4872" w:rsidRDefault="003B4872" w:rsidP="004E1E5A">
            <w:r w:rsidRPr="003B4872">
              <w:t>XBEE Explorer</w:t>
            </w:r>
            <w:r>
              <w:t xml:space="preserve"> (for programming)</w:t>
            </w:r>
          </w:p>
        </w:tc>
        <w:tc>
          <w:tcPr>
            <w:tcW w:w="5580" w:type="dxa"/>
            <w:noWrap/>
          </w:tcPr>
          <w:p w14:paraId="03BEB7A3" w14:textId="42621DC9" w:rsidR="004E1E5A" w:rsidRPr="003B4872" w:rsidRDefault="003B4872" w:rsidP="004E1E5A">
            <w:hyperlink r:id="rId26" w:history="1">
              <w:r w:rsidRPr="002E37B0">
                <w:rPr>
                  <w:rStyle w:val="Hyperlink"/>
                </w:rPr>
                <w:t>https://www.sparkfun.com/products/11812?_ga=2.31523646.1807256704.1633483130-1997756260.1628974791</w:t>
              </w:r>
            </w:hyperlink>
            <w:r>
              <w:t xml:space="preserve"> </w:t>
            </w:r>
          </w:p>
        </w:tc>
        <w:tc>
          <w:tcPr>
            <w:tcW w:w="1345" w:type="dxa"/>
            <w:noWrap/>
          </w:tcPr>
          <w:p w14:paraId="46978F41" w14:textId="19BC3E43" w:rsidR="004E1E5A" w:rsidRPr="003B4872" w:rsidRDefault="003B4872" w:rsidP="004E1E5A">
            <w:r>
              <w:t>$25.95</w:t>
            </w:r>
          </w:p>
        </w:tc>
      </w:tr>
      <w:tr w:rsidR="004E1E5A" w:rsidRPr="003B4872" w14:paraId="5F0BB166" w14:textId="77777777" w:rsidTr="003B4872">
        <w:tc>
          <w:tcPr>
            <w:tcW w:w="3865" w:type="dxa"/>
            <w:noWrap/>
          </w:tcPr>
          <w:p w14:paraId="4D35CDFF" w14:textId="5F5CA8A2" w:rsidR="004E1E5A" w:rsidRPr="003B4872" w:rsidRDefault="003B4872" w:rsidP="004E1E5A">
            <w:r>
              <w:t>XBEE Breakout Board</w:t>
            </w:r>
          </w:p>
        </w:tc>
        <w:tc>
          <w:tcPr>
            <w:tcW w:w="5580" w:type="dxa"/>
            <w:noWrap/>
          </w:tcPr>
          <w:p w14:paraId="242C8C66" w14:textId="5DF109A1" w:rsidR="004E1E5A" w:rsidRPr="003B4872" w:rsidRDefault="003B4872" w:rsidP="004E1E5A">
            <w:hyperlink r:id="rId27" w:history="1">
              <w:r w:rsidRPr="002E37B0">
                <w:rPr>
                  <w:rStyle w:val="Hyperlink"/>
                </w:rPr>
                <w:t>https://www.sparkfun.com/products/8276</w:t>
              </w:r>
            </w:hyperlink>
            <w:r>
              <w:t xml:space="preserve"> </w:t>
            </w:r>
          </w:p>
        </w:tc>
        <w:tc>
          <w:tcPr>
            <w:tcW w:w="1345" w:type="dxa"/>
            <w:noWrap/>
          </w:tcPr>
          <w:p w14:paraId="5C12F9F2" w14:textId="2EFD4F2F" w:rsidR="004E1E5A" w:rsidRPr="003B4872" w:rsidRDefault="003B4872" w:rsidP="004E1E5A">
            <w:r>
              <w:t>$2.95</w:t>
            </w:r>
          </w:p>
        </w:tc>
      </w:tr>
      <w:tr w:rsidR="004E1E5A" w:rsidRPr="003B4872" w14:paraId="486ADB42" w14:textId="77777777" w:rsidTr="003B4872">
        <w:tc>
          <w:tcPr>
            <w:tcW w:w="3865" w:type="dxa"/>
            <w:noWrap/>
          </w:tcPr>
          <w:p w14:paraId="5EA172E4" w14:textId="29164626" w:rsidR="004E1E5A" w:rsidRPr="003B4872" w:rsidRDefault="003B4872" w:rsidP="004E1E5A">
            <w:r>
              <w:t>Antenna Extension Wire</w:t>
            </w:r>
          </w:p>
        </w:tc>
        <w:tc>
          <w:tcPr>
            <w:tcW w:w="5580" w:type="dxa"/>
            <w:noWrap/>
          </w:tcPr>
          <w:p w14:paraId="72C170B0" w14:textId="5EA43C2A" w:rsidR="004E1E5A" w:rsidRPr="003B4872" w:rsidRDefault="003B4872" w:rsidP="004E1E5A">
            <w:hyperlink r:id="rId28" w:history="1">
              <w:r w:rsidRPr="002E37B0">
                <w:rPr>
                  <w:rStyle w:val="Hyperlink"/>
                </w:rPr>
                <w:t>https://www.amazon.com/Nisaea-Extension-Connecting-Extender-Equipment/dp/B07FZZS55F/ref=sr_1_1_sspa?gclid=Cj0KCQjwjOrtBRCcARIsAEq4rW4JC4wVKCsRs-09NLoCoQTOHUcMIC7AiQ2UsJ7xYFBj9IRwFUftkb8aAu-YEALw_wcB&amp;hvadid=174224730184&amp;hvdev=c&amp;hvlocphy=9010932&amp;hvnetw=g&amp;hvpos=1t3&amp;hvqmt=e&amp;hvrand=4207401236651672309&amp;hvtargid=kwd-5269083698&amp;hydadcr=19133_9441234&amp;keywords=rp-sma+extension+cable&amp;qid=1572567489&amp;sr=8-1-spons&amp;psc=1&amp;spLa=ZW5jcnlwdGVkUXVhbGlmaWVyPUExTk9GUDA5NjFWTjNXJmVuY3J5cHRlZElkPUEwMTg0NjA0WEJITVBITlczSVRNJmVuY3J5cHRlZEFkSWQ9QTA0ODYyMTgxMk1TNE9LWjBJSDgyJndpZGdldE5hbWU9c3BfYXRmJmFjdGlvbj1jbGlja1JlZGlyZWN0JmRvTm90TG9nQ2xpY2s9dHJ1ZQ==</w:t>
              </w:r>
            </w:hyperlink>
          </w:p>
        </w:tc>
        <w:tc>
          <w:tcPr>
            <w:tcW w:w="1345" w:type="dxa"/>
            <w:noWrap/>
          </w:tcPr>
          <w:p w14:paraId="020D044E" w14:textId="6C832F51" w:rsidR="004E1E5A" w:rsidRPr="003B4872" w:rsidRDefault="003B4872" w:rsidP="004E1E5A">
            <w:r>
              <w:t>$5.59</w:t>
            </w:r>
          </w:p>
        </w:tc>
      </w:tr>
      <w:tr w:rsidR="003B4872" w:rsidRPr="003B4872" w14:paraId="3EEA8ADF" w14:textId="77777777" w:rsidTr="003B4872">
        <w:tc>
          <w:tcPr>
            <w:tcW w:w="3865" w:type="dxa"/>
            <w:noWrap/>
          </w:tcPr>
          <w:p w14:paraId="763F61F0" w14:textId="29D8E785" w:rsidR="003B4872" w:rsidRDefault="003B4872" w:rsidP="004E1E5A">
            <w:r>
              <w:t>915 MHz Antenna</w:t>
            </w:r>
          </w:p>
        </w:tc>
        <w:tc>
          <w:tcPr>
            <w:tcW w:w="5580" w:type="dxa"/>
            <w:noWrap/>
          </w:tcPr>
          <w:p w14:paraId="789D3CEE" w14:textId="1307F43F" w:rsidR="003B4872" w:rsidRDefault="003B4872" w:rsidP="004E1E5A">
            <w:hyperlink r:id="rId29" w:history="1">
              <w:r w:rsidRPr="002E37B0">
                <w:rPr>
                  <w:rStyle w:val="Hyperlink"/>
                </w:rPr>
                <w:t>https://www.amazon.com/dp/B07WC75PNZ/ref=sspa_dk_detail_0?psc=1&amp;pd_rd_i=B07WC75PNZ&amp;pd_rd_w=o0cho&amp;pf_rd_p=887084a2-5c34-4113-a4f8-b7947847c308&amp;pd_rd_wg=bwHJD&amp;pf_rd_r=9904HW42C811R2MREC0W&amp;pd_rd_r=a8da8e88-bcec-4e44-ad89-39f7fda186da&amp;spLa=ZW5jcnlwdGVkUXVhbGlmaWVyPUE3T0lSVk1PRzBPQ1gmZW5jcnlwdGVkSWQ9QTAyNjU1OTMzOVBGVEtIUDNNRUpQJmVuY3J5cHRlZEFkSWQ9QTA4MzkxMjgzUFI4QlpNN1MxNFRPJndpZGdldE5hbWU9c3BfZGV0YWlsJmFjdGlvbj1jbGlja1JlZGlyZWN0JmRvTm90TG9nQ2xpY2s9dHJ1ZQ==</w:t>
              </w:r>
            </w:hyperlink>
          </w:p>
        </w:tc>
        <w:tc>
          <w:tcPr>
            <w:tcW w:w="1345" w:type="dxa"/>
            <w:noWrap/>
          </w:tcPr>
          <w:p w14:paraId="43376355" w14:textId="44AD2C9B" w:rsidR="003B4872" w:rsidRDefault="003B4872" w:rsidP="004E1E5A">
            <w:r>
              <w:t>$9.99</w:t>
            </w:r>
          </w:p>
        </w:tc>
      </w:tr>
    </w:tbl>
    <w:p w14:paraId="1D789B99" w14:textId="1500D36B" w:rsidR="00090F67" w:rsidRDefault="004E1E5A" w:rsidP="00090F67">
      <w:pPr>
        <w:pStyle w:val="Heading1"/>
      </w:pPr>
      <w:bookmarkStart w:id="21" w:name="_Toc87011299"/>
      <w:r>
        <w:lastRenderedPageBreak/>
        <w:t>5</w:t>
      </w:r>
      <w:r w:rsidR="00090F67">
        <w:t>.0 Revision History</w:t>
      </w:r>
      <w:bookmarkEnd w:id="21"/>
    </w:p>
    <w:p w14:paraId="36F60DBB" w14:textId="0C2CE86F" w:rsidR="00090F67" w:rsidRDefault="00090F67" w:rsidP="00283131">
      <w:pPr>
        <w:pStyle w:val="RevisionHistory"/>
      </w:pPr>
      <w:r>
        <w:t>1</w:t>
      </w:r>
      <w:r w:rsidR="00344F05">
        <w:t>0</w:t>
      </w:r>
      <w:r>
        <w:t>/</w:t>
      </w:r>
      <w:r w:rsidR="00344F05">
        <w:t>05</w:t>
      </w:r>
      <w:r>
        <w:t>/2021 (</w:t>
      </w:r>
      <w:r w:rsidR="00344F05">
        <w:t>Andrew Hellrigel</w:t>
      </w:r>
      <w:r>
        <w:t xml:space="preserve">) – </w:t>
      </w:r>
      <w:r w:rsidR="00344F05">
        <w:t>Created the documentation for our wireless communication standards.</w:t>
      </w:r>
    </w:p>
    <w:p w14:paraId="31DDB27B" w14:textId="7CA04B60" w:rsidR="00CD76E5" w:rsidRPr="00B96578" w:rsidRDefault="00CD76E5" w:rsidP="00283131">
      <w:pPr>
        <w:pStyle w:val="RevisionHistory"/>
      </w:pPr>
      <w:r>
        <w:t>11/05/2021 (Andrew Hellrigel) – Added settings and configuration for the XBEE Pro S3B</w:t>
      </w:r>
      <w:r w:rsidR="005A42F5">
        <w:t>.</w:t>
      </w:r>
    </w:p>
    <w:p w14:paraId="18798DE9" w14:textId="77777777" w:rsidR="00B96578" w:rsidRPr="00B96578" w:rsidRDefault="00B96578" w:rsidP="00B96578"/>
    <w:p w14:paraId="0A45E85B" w14:textId="77777777" w:rsidR="00090F67" w:rsidRPr="00984599" w:rsidRDefault="00090F67" w:rsidP="0075641F"/>
    <w:sectPr w:rsidR="00090F67" w:rsidRPr="00984599" w:rsidSect="004114CD">
      <w:footerReference w:type="default" r:id="rId30"/>
      <w:pgSz w:w="12240" w:h="15840"/>
      <w:pgMar w:top="720" w:right="720" w:bottom="720" w:left="720"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D89C6" w14:textId="77777777" w:rsidR="00E21906" w:rsidRDefault="00E21906" w:rsidP="004B413A">
      <w:pPr>
        <w:spacing w:after="0" w:line="240" w:lineRule="auto"/>
      </w:pPr>
      <w:r>
        <w:separator/>
      </w:r>
    </w:p>
    <w:p w14:paraId="0B1B38CA" w14:textId="77777777" w:rsidR="00E21906" w:rsidRDefault="00E21906"/>
  </w:endnote>
  <w:endnote w:type="continuationSeparator" w:id="0">
    <w:p w14:paraId="746D6CCA" w14:textId="77777777" w:rsidR="00E21906" w:rsidRDefault="00E21906" w:rsidP="004B413A">
      <w:pPr>
        <w:spacing w:after="0" w:line="240" w:lineRule="auto"/>
      </w:pPr>
      <w:r>
        <w:continuationSeparator/>
      </w:r>
    </w:p>
    <w:p w14:paraId="24F368C9" w14:textId="77777777" w:rsidR="00E21906" w:rsidRDefault="00E2190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12433"/>
      <w:docPartObj>
        <w:docPartGallery w:val="Page Numbers (Bottom of Page)"/>
        <w:docPartUnique/>
      </w:docPartObj>
    </w:sdtPr>
    <w:sdtEndPr>
      <w:rPr>
        <w:noProof/>
      </w:rPr>
    </w:sdtEndPr>
    <w:sdtContent>
      <w:p w14:paraId="6C05011C" w14:textId="77777777" w:rsidR="004114CD" w:rsidRDefault="004114CD">
        <w:pPr>
          <w:jc w:val="right"/>
        </w:pPr>
        <w:r>
          <w:fldChar w:fldCharType="begin"/>
        </w:r>
        <w:r>
          <w:instrText xml:space="preserve"> PAGE   \* MERGEFORMAT </w:instrText>
        </w:r>
        <w:r>
          <w:fldChar w:fldCharType="separate"/>
        </w:r>
        <w:r>
          <w:rPr>
            <w:noProof/>
          </w:rPr>
          <w:t>2</w:t>
        </w:r>
        <w:r>
          <w:rPr>
            <w:noProof/>
          </w:rPr>
          <w:fldChar w:fldCharType="end"/>
        </w:r>
      </w:p>
    </w:sdtContent>
  </w:sdt>
  <w:p w14:paraId="17088231" w14:textId="77777777" w:rsidR="004114CD" w:rsidRDefault="004114CD"/>
  <w:p w14:paraId="3C773E62" w14:textId="77777777" w:rsidR="004C6A13" w:rsidRDefault="004C6A1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C60F33" w14:textId="77777777" w:rsidR="00E21906" w:rsidRDefault="00E21906" w:rsidP="004B413A">
      <w:pPr>
        <w:spacing w:after="0" w:line="240" w:lineRule="auto"/>
      </w:pPr>
      <w:r>
        <w:separator/>
      </w:r>
    </w:p>
    <w:p w14:paraId="2141E8AD" w14:textId="77777777" w:rsidR="00E21906" w:rsidRDefault="00E21906"/>
  </w:footnote>
  <w:footnote w:type="continuationSeparator" w:id="0">
    <w:p w14:paraId="15077A5D" w14:textId="77777777" w:rsidR="00E21906" w:rsidRDefault="00E21906" w:rsidP="004B413A">
      <w:pPr>
        <w:spacing w:after="0" w:line="240" w:lineRule="auto"/>
      </w:pPr>
      <w:r>
        <w:continuationSeparator/>
      </w:r>
    </w:p>
    <w:p w14:paraId="5AEE0AFD" w14:textId="77777777" w:rsidR="00E21906" w:rsidRDefault="00E2190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10D8"/>
    <w:multiLevelType w:val="hybridMultilevel"/>
    <w:tmpl w:val="BD90C37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16050D2"/>
    <w:multiLevelType w:val="hybridMultilevel"/>
    <w:tmpl w:val="9E34AB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5B90AB4"/>
    <w:multiLevelType w:val="hybridMultilevel"/>
    <w:tmpl w:val="7676F7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2DE449CB"/>
    <w:multiLevelType w:val="hybridMultilevel"/>
    <w:tmpl w:val="85DAA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F65453"/>
    <w:multiLevelType w:val="hybridMultilevel"/>
    <w:tmpl w:val="57548FCC"/>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34DC10D5"/>
    <w:multiLevelType w:val="hybridMultilevel"/>
    <w:tmpl w:val="0C9AED9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AEB0753"/>
    <w:multiLevelType w:val="hybridMultilevel"/>
    <w:tmpl w:val="40DA3E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5DD86458"/>
    <w:multiLevelType w:val="hybridMultilevel"/>
    <w:tmpl w:val="C15E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74330"/>
    <w:multiLevelType w:val="hybridMultilevel"/>
    <w:tmpl w:val="8CD42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0012BDD"/>
    <w:multiLevelType w:val="hybridMultilevel"/>
    <w:tmpl w:val="018CD8D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71326E6C"/>
    <w:multiLevelType w:val="hybridMultilevel"/>
    <w:tmpl w:val="D55238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8"/>
  </w:num>
  <w:num w:numId="2">
    <w:abstractNumId w:val="2"/>
  </w:num>
  <w:num w:numId="3">
    <w:abstractNumId w:val="4"/>
  </w:num>
  <w:num w:numId="4">
    <w:abstractNumId w:val="5"/>
  </w:num>
  <w:num w:numId="5">
    <w:abstractNumId w:val="0"/>
  </w:num>
  <w:num w:numId="6">
    <w:abstractNumId w:val="10"/>
  </w:num>
  <w:num w:numId="7">
    <w:abstractNumId w:val="9"/>
  </w:num>
  <w:num w:numId="8">
    <w:abstractNumId w:val="6"/>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F98"/>
    <w:rsid w:val="0005185F"/>
    <w:rsid w:val="00090B9D"/>
    <w:rsid w:val="00090F67"/>
    <w:rsid w:val="000D7F84"/>
    <w:rsid w:val="000E2336"/>
    <w:rsid w:val="00102CBD"/>
    <w:rsid w:val="0018705C"/>
    <w:rsid w:val="001D1C99"/>
    <w:rsid w:val="001D2DA5"/>
    <w:rsid w:val="0021532C"/>
    <w:rsid w:val="00222F48"/>
    <w:rsid w:val="002665AA"/>
    <w:rsid w:val="00277EA1"/>
    <w:rsid w:val="00283131"/>
    <w:rsid w:val="002D019E"/>
    <w:rsid w:val="002D559F"/>
    <w:rsid w:val="002E3265"/>
    <w:rsid w:val="002E37E0"/>
    <w:rsid w:val="00341DEA"/>
    <w:rsid w:val="00344F05"/>
    <w:rsid w:val="00356C99"/>
    <w:rsid w:val="003B4872"/>
    <w:rsid w:val="003D0368"/>
    <w:rsid w:val="004114CD"/>
    <w:rsid w:val="00422ECE"/>
    <w:rsid w:val="004544A6"/>
    <w:rsid w:val="0046225C"/>
    <w:rsid w:val="00473F05"/>
    <w:rsid w:val="00483065"/>
    <w:rsid w:val="00495202"/>
    <w:rsid w:val="004A108C"/>
    <w:rsid w:val="004B413A"/>
    <w:rsid w:val="004C6A13"/>
    <w:rsid w:val="004E1E5A"/>
    <w:rsid w:val="00523EE4"/>
    <w:rsid w:val="00553923"/>
    <w:rsid w:val="005A42F5"/>
    <w:rsid w:val="00672EA7"/>
    <w:rsid w:val="00677D56"/>
    <w:rsid w:val="00690D37"/>
    <w:rsid w:val="006E7C21"/>
    <w:rsid w:val="006F6476"/>
    <w:rsid w:val="0072779E"/>
    <w:rsid w:val="00741927"/>
    <w:rsid w:val="00744F98"/>
    <w:rsid w:val="0075641F"/>
    <w:rsid w:val="007B764A"/>
    <w:rsid w:val="00813D8C"/>
    <w:rsid w:val="008756C4"/>
    <w:rsid w:val="008A66B2"/>
    <w:rsid w:val="008B0B8E"/>
    <w:rsid w:val="008C23E0"/>
    <w:rsid w:val="008C5393"/>
    <w:rsid w:val="00980C98"/>
    <w:rsid w:val="00984599"/>
    <w:rsid w:val="00996E58"/>
    <w:rsid w:val="00A12CD1"/>
    <w:rsid w:val="00A80339"/>
    <w:rsid w:val="00B02195"/>
    <w:rsid w:val="00B335A8"/>
    <w:rsid w:val="00B96578"/>
    <w:rsid w:val="00BB0652"/>
    <w:rsid w:val="00BD4BCE"/>
    <w:rsid w:val="00C85467"/>
    <w:rsid w:val="00CB08A3"/>
    <w:rsid w:val="00CD76E5"/>
    <w:rsid w:val="00CF39CF"/>
    <w:rsid w:val="00D03A59"/>
    <w:rsid w:val="00D069B3"/>
    <w:rsid w:val="00D65A5E"/>
    <w:rsid w:val="00D831DA"/>
    <w:rsid w:val="00DA1E84"/>
    <w:rsid w:val="00DD2728"/>
    <w:rsid w:val="00E21906"/>
    <w:rsid w:val="00E52A30"/>
    <w:rsid w:val="00E53863"/>
    <w:rsid w:val="00E53F90"/>
    <w:rsid w:val="00E57855"/>
    <w:rsid w:val="00EA3742"/>
    <w:rsid w:val="00F06005"/>
    <w:rsid w:val="00F3590D"/>
    <w:rsid w:val="00F969DF"/>
    <w:rsid w:val="00FC1C99"/>
    <w:rsid w:val="00FD491F"/>
    <w:rsid w:val="00FE0D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608B8"/>
  <w15:chartTrackingRefBased/>
  <w15:docId w15:val="{8430C94E-D9D5-44A8-911B-09C7FA04F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779E"/>
    <w:rPr>
      <w:sz w:val="24"/>
    </w:rPr>
  </w:style>
  <w:style w:type="paragraph" w:styleId="Heading1">
    <w:name w:val="heading 1"/>
    <w:aliases w:val="1. Chapter"/>
    <w:basedOn w:val="Normal"/>
    <w:next w:val="Normal"/>
    <w:link w:val="Heading1Char"/>
    <w:autoRedefine/>
    <w:uiPriority w:val="9"/>
    <w:qFormat/>
    <w:rsid w:val="00483065"/>
    <w:pPr>
      <w:keepNext/>
      <w:keepLines/>
      <w:pageBreakBefore/>
      <w:pBdr>
        <w:bottom w:val="single" w:sz="18" w:space="1" w:color="002060"/>
      </w:pBdr>
      <w:spacing w:before="120" w:after="240"/>
      <w:jc w:val="center"/>
      <w:outlineLvl w:val="0"/>
    </w:pPr>
    <w:rPr>
      <w:rFonts w:ascii="Calibri" w:eastAsiaTheme="majorEastAsia" w:hAnsi="Calibri" w:cs="Calibri"/>
      <w:b/>
      <w:bCs/>
      <w:color w:val="2F5496" w:themeColor="accent1" w:themeShade="BF"/>
      <w:sz w:val="44"/>
      <w:szCs w:val="40"/>
    </w:rPr>
  </w:style>
  <w:style w:type="paragraph" w:styleId="Heading2">
    <w:name w:val="heading 2"/>
    <w:aliases w:val="2. Section"/>
    <w:basedOn w:val="Normal"/>
    <w:next w:val="Normal"/>
    <w:link w:val="Heading2Char"/>
    <w:autoRedefine/>
    <w:uiPriority w:val="9"/>
    <w:qFormat/>
    <w:rsid w:val="00483065"/>
    <w:pPr>
      <w:keepNext/>
      <w:keepLines/>
      <w:spacing w:before="40" w:after="40"/>
      <w:outlineLvl w:val="1"/>
    </w:pPr>
    <w:rPr>
      <w:rFonts w:eastAsiaTheme="majorEastAsia" w:cstheme="minorHAnsi"/>
      <w:b/>
      <w:bCs/>
      <w:color w:val="2F5496" w:themeColor="accent1" w:themeShade="BF"/>
      <w:sz w:val="28"/>
      <w:szCs w:val="28"/>
    </w:rPr>
  </w:style>
  <w:style w:type="paragraph" w:styleId="Heading3">
    <w:name w:val="heading 3"/>
    <w:aliases w:val="3. Subsection"/>
    <w:basedOn w:val="Normal"/>
    <w:next w:val="Normal"/>
    <w:link w:val="Heading3Char"/>
    <w:autoRedefine/>
    <w:uiPriority w:val="9"/>
    <w:qFormat/>
    <w:rsid w:val="00483065"/>
    <w:pPr>
      <w:keepNext/>
      <w:keepLines/>
      <w:spacing w:before="40" w:after="0"/>
      <w:outlineLvl w:val="2"/>
    </w:pPr>
    <w:rPr>
      <w:rFonts w:ascii="Calibri" w:eastAsiaTheme="majorEastAsia" w:hAnsi="Calibri" w:cs="Calibri"/>
      <w:color w:val="2F5496" w:themeColor="accent1" w:themeShade="BF"/>
      <w:sz w:val="26"/>
      <w:szCs w:val="26"/>
    </w:rPr>
  </w:style>
  <w:style w:type="paragraph" w:styleId="Heading4">
    <w:name w:val="heading 4"/>
    <w:basedOn w:val="Normal"/>
    <w:next w:val="Normal"/>
    <w:link w:val="Heading4Char"/>
    <w:uiPriority w:val="9"/>
    <w:unhideWhenUsed/>
    <w:rsid w:val="00B96578"/>
    <w:pPr>
      <w:ind w:left="450" w:hanging="450"/>
      <w:outlineLvl w:val="3"/>
    </w:pPr>
  </w:style>
  <w:style w:type="paragraph" w:styleId="Heading5">
    <w:name w:val="heading 5"/>
    <w:basedOn w:val="Normal"/>
    <w:next w:val="Normal"/>
    <w:link w:val="Heading5Char"/>
    <w:uiPriority w:val="9"/>
    <w:unhideWhenUsed/>
    <w:rsid w:val="00B96578"/>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483065"/>
    <w:pPr>
      <w:keepNext/>
      <w:spacing w:after="0" w:line="240" w:lineRule="auto"/>
      <w:jc w:val="center"/>
    </w:pPr>
    <w:rPr>
      <w:i/>
      <w:iCs/>
      <w:color w:val="767171" w:themeColor="background2" w:themeShade="80"/>
    </w:rPr>
  </w:style>
  <w:style w:type="table" w:customStyle="1" w:styleId="CircuitLabelStyle">
    <w:name w:val="Circuit Label Style"/>
    <w:basedOn w:val="TableNormal"/>
    <w:uiPriority w:val="99"/>
    <w:rsid w:val="00483065"/>
    <w:pPr>
      <w:spacing w:before="40" w:after="120" w:line="240" w:lineRule="auto"/>
    </w:pPr>
    <w:rPr>
      <w:sz w:val="24"/>
    </w:rPr>
    <w:tblPr>
      <w:tblStyleRowBandSize w:val="1"/>
    </w:tblPr>
    <w:tblStylePr w:type="firstCol">
      <w:rPr>
        <w:b/>
      </w:rPr>
    </w:tblStylePr>
    <w:tblStylePr w:type="band2Horz">
      <w:tblPr/>
      <w:tcPr>
        <w:shd w:val="clear" w:color="auto" w:fill="E7E6E6" w:themeFill="background2"/>
      </w:tcPr>
    </w:tblStylePr>
  </w:style>
  <w:style w:type="character" w:styleId="Emphasis">
    <w:name w:val="Emphasis"/>
    <w:basedOn w:val="DefaultParagraphFont"/>
    <w:uiPriority w:val="20"/>
    <w:rsid w:val="00483065"/>
    <w:rPr>
      <w:i/>
      <w:iCs/>
    </w:rPr>
  </w:style>
  <w:style w:type="character" w:styleId="FollowedHyperlink">
    <w:name w:val="FollowedHyperlink"/>
    <w:basedOn w:val="DefaultParagraphFont"/>
    <w:uiPriority w:val="99"/>
    <w:semiHidden/>
    <w:unhideWhenUsed/>
    <w:rsid w:val="00483065"/>
    <w:rPr>
      <w:color w:val="954F72" w:themeColor="followedHyperlink"/>
      <w:u w:val="single"/>
    </w:rPr>
  </w:style>
  <w:style w:type="character" w:customStyle="1" w:styleId="Heading1Char">
    <w:name w:val="Heading 1 Char"/>
    <w:aliases w:val="1. Chapter Char"/>
    <w:basedOn w:val="DefaultParagraphFont"/>
    <w:link w:val="Heading1"/>
    <w:uiPriority w:val="9"/>
    <w:rsid w:val="00483065"/>
    <w:rPr>
      <w:rFonts w:ascii="Calibri" w:eastAsiaTheme="majorEastAsia" w:hAnsi="Calibri" w:cs="Calibri"/>
      <w:b/>
      <w:bCs/>
      <w:color w:val="2F5496" w:themeColor="accent1" w:themeShade="BF"/>
      <w:sz w:val="44"/>
      <w:szCs w:val="40"/>
    </w:rPr>
  </w:style>
  <w:style w:type="paragraph" w:styleId="Footer">
    <w:name w:val="footer"/>
    <w:basedOn w:val="Normal"/>
    <w:link w:val="FooterChar"/>
    <w:uiPriority w:val="99"/>
    <w:unhideWhenUsed/>
    <w:rsid w:val="00483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3065"/>
    <w:rPr>
      <w:sz w:val="24"/>
    </w:rPr>
  </w:style>
  <w:style w:type="table" w:styleId="GridTable2-Accent3">
    <w:name w:val="Grid Table 2 Accent 3"/>
    <w:basedOn w:val="TableNormal"/>
    <w:uiPriority w:val="47"/>
    <w:rsid w:val="00483065"/>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483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3065"/>
    <w:rPr>
      <w:sz w:val="24"/>
    </w:rPr>
  </w:style>
  <w:style w:type="character" w:styleId="Hyperlink">
    <w:name w:val="Hyperlink"/>
    <w:basedOn w:val="DefaultParagraphFont"/>
    <w:uiPriority w:val="99"/>
    <w:unhideWhenUsed/>
    <w:rsid w:val="00483065"/>
    <w:rPr>
      <w:color w:val="0563C1" w:themeColor="hyperlink"/>
      <w:u w:val="single"/>
    </w:rPr>
  </w:style>
  <w:style w:type="character" w:styleId="IntenseEmphasis">
    <w:name w:val="Intense Emphasis"/>
    <w:basedOn w:val="DefaultParagraphFont"/>
    <w:uiPriority w:val="21"/>
    <w:rsid w:val="00483065"/>
    <w:rPr>
      <w:i/>
      <w:iCs/>
      <w:color w:val="4472C4" w:themeColor="accent1"/>
    </w:rPr>
  </w:style>
  <w:style w:type="paragraph" w:styleId="IntenseQuote">
    <w:name w:val="Intense Quote"/>
    <w:aliases w:val="Table of Contents Title"/>
    <w:basedOn w:val="Normal"/>
    <w:next w:val="Normal"/>
    <w:link w:val="IntenseQuoteChar"/>
    <w:uiPriority w:val="30"/>
    <w:rsid w:val="00483065"/>
    <w:pPr>
      <w:pBdr>
        <w:bottom w:val="single" w:sz="12" w:space="2" w:color="4472C4" w:themeColor="accent1"/>
      </w:pBdr>
      <w:spacing w:after="240"/>
    </w:pPr>
    <w:rPr>
      <w:b/>
      <w:i/>
      <w:iCs/>
      <w:color w:val="4472C4" w:themeColor="accent1"/>
      <w:sz w:val="32"/>
      <w:szCs w:val="18"/>
    </w:rPr>
  </w:style>
  <w:style w:type="character" w:customStyle="1" w:styleId="IntenseQuoteChar">
    <w:name w:val="Intense Quote Char"/>
    <w:aliases w:val="Table of Contents Title Char"/>
    <w:basedOn w:val="DefaultParagraphFont"/>
    <w:link w:val="IntenseQuote"/>
    <w:uiPriority w:val="30"/>
    <w:rsid w:val="00483065"/>
    <w:rPr>
      <w:b/>
      <w:i/>
      <w:iCs/>
      <w:color w:val="4472C4" w:themeColor="accent1"/>
      <w:sz w:val="32"/>
      <w:szCs w:val="18"/>
    </w:rPr>
  </w:style>
  <w:style w:type="paragraph" w:styleId="ListParagraph">
    <w:name w:val="List Paragraph"/>
    <w:basedOn w:val="Normal"/>
    <w:uiPriority w:val="34"/>
    <w:rsid w:val="00483065"/>
    <w:pPr>
      <w:ind w:left="720"/>
      <w:contextualSpacing/>
    </w:pPr>
  </w:style>
  <w:style w:type="table" w:styleId="ListTable2-Accent3">
    <w:name w:val="List Table 2 Accent 3"/>
    <w:basedOn w:val="TableNormal"/>
    <w:uiPriority w:val="47"/>
    <w:rsid w:val="00483065"/>
    <w:pPr>
      <w:spacing w:after="0"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1">
    <w:name w:val="Plain Table 1"/>
    <w:basedOn w:val="TableNormal"/>
    <w:uiPriority w:val="41"/>
    <w:rsid w:val="0048306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8306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8306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rsid w:val="00483065"/>
    <w:rPr>
      <w:b/>
      <w:bCs/>
    </w:rPr>
  </w:style>
  <w:style w:type="character" w:customStyle="1" w:styleId="Heading2Char">
    <w:name w:val="Heading 2 Char"/>
    <w:aliases w:val="2. Section Char"/>
    <w:basedOn w:val="DefaultParagraphFont"/>
    <w:link w:val="Heading2"/>
    <w:uiPriority w:val="9"/>
    <w:rsid w:val="00483065"/>
    <w:rPr>
      <w:rFonts w:eastAsiaTheme="majorEastAsia" w:cstheme="minorHAnsi"/>
      <w:b/>
      <w:bCs/>
      <w:color w:val="2F5496" w:themeColor="accent1" w:themeShade="BF"/>
      <w:sz w:val="28"/>
      <w:szCs w:val="28"/>
    </w:rPr>
  </w:style>
  <w:style w:type="character" w:customStyle="1" w:styleId="Heading3Char">
    <w:name w:val="Heading 3 Char"/>
    <w:aliases w:val="3. Subsection Char"/>
    <w:basedOn w:val="DefaultParagraphFont"/>
    <w:link w:val="Heading3"/>
    <w:uiPriority w:val="9"/>
    <w:rsid w:val="00483065"/>
    <w:rPr>
      <w:rFonts w:ascii="Calibri" w:eastAsiaTheme="majorEastAsia" w:hAnsi="Calibri" w:cs="Calibri"/>
      <w:color w:val="2F5496" w:themeColor="accent1" w:themeShade="BF"/>
      <w:sz w:val="26"/>
      <w:szCs w:val="26"/>
    </w:rPr>
  </w:style>
  <w:style w:type="paragraph" w:styleId="Subtitle">
    <w:name w:val="Subtitle"/>
    <w:basedOn w:val="Normal"/>
    <w:next w:val="Normal"/>
    <w:link w:val="SubtitleChar"/>
    <w:uiPriority w:val="11"/>
    <w:qFormat/>
    <w:rsid w:val="00483065"/>
    <w:pPr>
      <w:numPr>
        <w:ilvl w:val="1"/>
      </w:numPr>
      <w:spacing w:after="0"/>
    </w:pPr>
    <w:rPr>
      <w:rFonts w:eastAsiaTheme="minorEastAsia"/>
      <w:color w:val="5A5A5A" w:themeColor="text1" w:themeTint="A5"/>
      <w:spacing w:val="15"/>
      <w:sz w:val="22"/>
      <w:szCs w:val="20"/>
    </w:rPr>
  </w:style>
  <w:style w:type="character" w:customStyle="1" w:styleId="SubtitleChar">
    <w:name w:val="Subtitle Char"/>
    <w:basedOn w:val="DefaultParagraphFont"/>
    <w:link w:val="Subtitle"/>
    <w:uiPriority w:val="11"/>
    <w:rsid w:val="00483065"/>
    <w:rPr>
      <w:rFonts w:eastAsiaTheme="minorEastAsia"/>
      <w:color w:val="5A5A5A" w:themeColor="text1" w:themeTint="A5"/>
      <w:spacing w:val="15"/>
      <w:szCs w:val="20"/>
    </w:rPr>
  </w:style>
  <w:style w:type="table" w:styleId="TableGrid">
    <w:name w:val="Table Grid"/>
    <w:basedOn w:val="TableNormal"/>
    <w:uiPriority w:val="39"/>
    <w:rsid w:val="004830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autoRedefine/>
    <w:uiPriority w:val="10"/>
    <w:qFormat/>
    <w:rsid w:val="00483065"/>
    <w:pPr>
      <w:spacing w:after="0" w:line="240" w:lineRule="auto"/>
      <w:contextualSpacing/>
    </w:pPr>
    <w:rPr>
      <w:rFonts w:ascii="Calibri" w:eastAsiaTheme="majorEastAsia" w:hAnsi="Calibri" w:cs="Calibri"/>
      <w:b/>
      <w:spacing w:val="-10"/>
      <w:kern w:val="28"/>
      <w:sz w:val="56"/>
      <w:szCs w:val="56"/>
    </w:rPr>
  </w:style>
  <w:style w:type="character" w:customStyle="1" w:styleId="TitleChar">
    <w:name w:val="Title Char"/>
    <w:basedOn w:val="DefaultParagraphFont"/>
    <w:link w:val="Title"/>
    <w:uiPriority w:val="10"/>
    <w:rsid w:val="00483065"/>
    <w:rPr>
      <w:rFonts w:ascii="Calibri" w:eastAsiaTheme="majorEastAsia" w:hAnsi="Calibri" w:cs="Calibri"/>
      <w:b/>
      <w:spacing w:val="-10"/>
      <w:kern w:val="28"/>
      <w:sz w:val="56"/>
      <w:szCs w:val="56"/>
    </w:rPr>
  </w:style>
  <w:style w:type="paragraph" w:styleId="TOC1">
    <w:name w:val="toc 1"/>
    <w:basedOn w:val="Normal"/>
    <w:next w:val="Normal"/>
    <w:autoRedefine/>
    <w:uiPriority w:val="39"/>
    <w:unhideWhenUsed/>
    <w:rsid w:val="00090F67"/>
    <w:pPr>
      <w:tabs>
        <w:tab w:val="right" w:leader="dot" w:pos="10790"/>
      </w:tabs>
      <w:spacing w:before="240" w:after="0"/>
    </w:pPr>
    <w:rPr>
      <w:b/>
      <w:bCs/>
      <w:noProof/>
      <w:sz w:val="20"/>
      <w:szCs w:val="20"/>
    </w:rPr>
  </w:style>
  <w:style w:type="paragraph" w:styleId="TOC2">
    <w:name w:val="toc 2"/>
    <w:basedOn w:val="Normal"/>
    <w:next w:val="Normal"/>
    <w:autoRedefine/>
    <w:uiPriority w:val="39"/>
    <w:unhideWhenUsed/>
    <w:rsid w:val="00090B9D"/>
    <w:pPr>
      <w:tabs>
        <w:tab w:val="right" w:leader="dot" w:pos="10790"/>
      </w:tabs>
      <w:spacing w:after="0"/>
      <w:ind w:left="240"/>
    </w:pPr>
    <w:rPr>
      <w:iCs/>
      <w:noProof/>
      <w:sz w:val="20"/>
      <w:szCs w:val="20"/>
    </w:rPr>
  </w:style>
  <w:style w:type="paragraph" w:styleId="TOC3">
    <w:name w:val="toc 3"/>
    <w:basedOn w:val="Normal"/>
    <w:next w:val="Normal"/>
    <w:autoRedefine/>
    <w:uiPriority w:val="39"/>
    <w:unhideWhenUsed/>
    <w:rsid w:val="00090B9D"/>
    <w:pPr>
      <w:tabs>
        <w:tab w:val="right" w:leader="dot" w:pos="10790"/>
      </w:tabs>
      <w:spacing w:after="0"/>
      <w:ind w:left="480"/>
    </w:pPr>
    <w:rPr>
      <w:i/>
      <w:noProof/>
      <w:sz w:val="20"/>
      <w:szCs w:val="20"/>
    </w:rPr>
  </w:style>
  <w:style w:type="paragraph" w:styleId="TOC4">
    <w:name w:val="toc 4"/>
    <w:basedOn w:val="Normal"/>
    <w:next w:val="Normal"/>
    <w:autoRedefine/>
    <w:uiPriority w:val="39"/>
    <w:unhideWhenUsed/>
    <w:rsid w:val="00483065"/>
    <w:pPr>
      <w:spacing w:after="0"/>
      <w:ind w:left="720"/>
    </w:pPr>
    <w:rPr>
      <w:sz w:val="20"/>
      <w:szCs w:val="20"/>
    </w:rPr>
  </w:style>
  <w:style w:type="paragraph" w:styleId="TOC5">
    <w:name w:val="toc 5"/>
    <w:basedOn w:val="Normal"/>
    <w:next w:val="Normal"/>
    <w:autoRedefine/>
    <w:uiPriority w:val="39"/>
    <w:unhideWhenUsed/>
    <w:rsid w:val="00483065"/>
    <w:pPr>
      <w:spacing w:after="0"/>
      <w:ind w:left="960"/>
    </w:pPr>
    <w:rPr>
      <w:sz w:val="20"/>
      <w:szCs w:val="20"/>
    </w:rPr>
  </w:style>
  <w:style w:type="paragraph" w:styleId="TOC6">
    <w:name w:val="toc 6"/>
    <w:basedOn w:val="Normal"/>
    <w:next w:val="Normal"/>
    <w:autoRedefine/>
    <w:uiPriority w:val="39"/>
    <w:unhideWhenUsed/>
    <w:rsid w:val="00483065"/>
    <w:pPr>
      <w:spacing w:after="0"/>
      <w:ind w:left="1200"/>
    </w:pPr>
    <w:rPr>
      <w:sz w:val="20"/>
      <w:szCs w:val="20"/>
    </w:rPr>
  </w:style>
  <w:style w:type="paragraph" w:styleId="TOC7">
    <w:name w:val="toc 7"/>
    <w:basedOn w:val="Normal"/>
    <w:next w:val="Normal"/>
    <w:autoRedefine/>
    <w:uiPriority w:val="39"/>
    <w:unhideWhenUsed/>
    <w:rsid w:val="00483065"/>
    <w:pPr>
      <w:spacing w:after="0"/>
      <w:ind w:left="1440"/>
    </w:pPr>
    <w:rPr>
      <w:sz w:val="20"/>
      <w:szCs w:val="20"/>
    </w:rPr>
  </w:style>
  <w:style w:type="paragraph" w:styleId="TOC8">
    <w:name w:val="toc 8"/>
    <w:basedOn w:val="Normal"/>
    <w:next w:val="Normal"/>
    <w:autoRedefine/>
    <w:uiPriority w:val="39"/>
    <w:unhideWhenUsed/>
    <w:rsid w:val="00483065"/>
    <w:pPr>
      <w:spacing w:after="0"/>
      <w:ind w:left="1680"/>
    </w:pPr>
    <w:rPr>
      <w:sz w:val="20"/>
      <w:szCs w:val="20"/>
    </w:rPr>
  </w:style>
  <w:style w:type="paragraph" w:styleId="TOC9">
    <w:name w:val="toc 9"/>
    <w:basedOn w:val="Normal"/>
    <w:next w:val="Normal"/>
    <w:autoRedefine/>
    <w:uiPriority w:val="39"/>
    <w:unhideWhenUsed/>
    <w:rsid w:val="00483065"/>
    <w:pPr>
      <w:spacing w:after="0"/>
      <w:ind w:left="1920"/>
    </w:pPr>
    <w:rPr>
      <w:sz w:val="20"/>
      <w:szCs w:val="20"/>
    </w:rPr>
  </w:style>
  <w:style w:type="paragraph" w:styleId="TOCHeading">
    <w:name w:val="TOC Heading"/>
    <w:basedOn w:val="IntenseQuote"/>
    <w:next w:val="Normal"/>
    <w:uiPriority w:val="39"/>
    <w:unhideWhenUsed/>
    <w:rsid w:val="00483065"/>
    <w:pPr>
      <w:spacing w:after="0"/>
    </w:pPr>
    <w:rPr>
      <w:color w:val="2F5496" w:themeColor="accent1" w:themeShade="BF"/>
    </w:rPr>
  </w:style>
  <w:style w:type="character" w:styleId="UnresolvedMention">
    <w:name w:val="Unresolved Mention"/>
    <w:basedOn w:val="DefaultParagraphFont"/>
    <w:uiPriority w:val="99"/>
    <w:semiHidden/>
    <w:unhideWhenUsed/>
    <w:rsid w:val="00483065"/>
    <w:rPr>
      <w:color w:val="605E5C"/>
      <w:shd w:val="clear" w:color="auto" w:fill="E1DFDD"/>
    </w:rPr>
  </w:style>
  <w:style w:type="character" w:customStyle="1" w:styleId="Heading4Char">
    <w:name w:val="Heading 4 Char"/>
    <w:basedOn w:val="DefaultParagraphFont"/>
    <w:link w:val="Heading4"/>
    <w:uiPriority w:val="9"/>
    <w:rsid w:val="00B96578"/>
    <w:rPr>
      <w:sz w:val="24"/>
    </w:rPr>
  </w:style>
  <w:style w:type="character" w:customStyle="1" w:styleId="Heading5Char">
    <w:name w:val="Heading 5 Char"/>
    <w:basedOn w:val="DefaultParagraphFont"/>
    <w:link w:val="Heading5"/>
    <w:uiPriority w:val="9"/>
    <w:rsid w:val="00B96578"/>
    <w:rPr>
      <w:rFonts w:asciiTheme="majorHAnsi" w:eastAsiaTheme="majorEastAsia" w:hAnsiTheme="majorHAnsi" w:cstheme="majorBidi"/>
      <w:color w:val="2F5496" w:themeColor="accent1" w:themeShade="BF"/>
      <w:sz w:val="24"/>
    </w:rPr>
  </w:style>
  <w:style w:type="paragraph" w:customStyle="1" w:styleId="RevisionHistory">
    <w:name w:val="Revision History"/>
    <w:basedOn w:val="Normal"/>
    <w:link w:val="RevisionHistoryChar"/>
    <w:uiPriority w:val="34"/>
    <w:qFormat/>
    <w:rsid w:val="00283131"/>
    <w:pPr>
      <w:ind w:left="360" w:hanging="360"/>
    </w:pPr>
  </w:style>
  <w:style w:type="character" w:customStyle="1" w:styleId="RevisionHistoryChar">
    <w:name w:val="Revision History Char"/>
    <w:basedOn w:val="Heading4Char"/>
    <w:link w:val="RevisionHistory"/>
    <w:uiPriority w:val="34"/>
    <w:rsid w:val="00283131"/>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5358547">
      <w:bodyDiv w:val="1"/>
      <w:marLeft w:val="0"/>
      <w:marRight w:val="0"/>
      <w:marTop w:val="0"/>
      <w:marBottom w:val="0"/>
      <w:divBdr>
        <w:top w:val="none" w:sz="0" w:space="0" w:color="auto"/>
        <w:left w:val="none" w:sz="0" w:space="0" w:color="auto"/>
        <w:bottom w:val="none" w:sz="0" w:space="0" w:color="auto"/>
        <w:right w:val="none" w:sz="0" w:space="0" w:color="auto"/>
      </w:divBdr>
    </w:div>
    <w:div w:id="680281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com/products/embedded-systems/digi-xbee/rf-modules/2-4-ghz-rf-modules/xbee3-zigbee-3" TargetMode="External"/><Relationship Id="rId13" Type="http://schemas.openxmlformats.org/officeDocument/2006/relationships/hyperlink" Target="https://www.digi.com/resources/documentation/digidocs/pdfs/90002173.pdf" TargetMode="External"/><Relationship Id="rId18" Type="http://schemas.openxmlformats.org/officeDocument/2006/relationships/hyperlink" Target="https://learn.sparkfun.com/tutorials/exploring-xbees-and-xctu/all" TargetMode="External"/><Relationship Id="rId26" Type="http://schemas.openxmlformats.org/officeDocument/2006/relationships/hyperlink" Target="https://www.sparkfun.com/products/11812?_ga=2.31523646.1807256704.1633483130-1997756260.1628974791" TargetMode="External"/><Relationship Id="rId3" Type="http://schemas.openxmlformats.org/officeDocument/2006/relationships/styles" Target="styles.xml"/><Relationship Id="rId21" Type="http://schemas.openxmlformats.org/officeDocument/2006/relationships/hyperlink" Target="https://learn.sparkfun.com/tutorials/how-to-install-ftdi-drivers" TargetMode="External"/><Relationship Id="rId7" Type="http://schemas.openxmlformats.org/officeDocument/2006/relationships/endnotes" Target="endnotes.xml"/><Relationship Id="rId12" Type="http://schemas.openxmlformats.org/officeDocument/2006/relationships/hyperlink" Target="https://www.digi.com/resources/documentation/digidocs/pdfs/90001543.pdf" TargetMode="External"/><Relationship Id="rId17" Type="http://schemas.openxmlformats.org/officeDocument/2006/relationships/hyperlink" Target="https://hub.digi.com/support/products/xctu/" TargetMode="External"/><Relationship Id="rId25" Type="http://schemas.openxmlformats.org/officeDocument/2006/relationships/hyperlink" Target="https://www.digikey.com/en/products/detail/sullins-connector-solutions/NPPN101BFCN-RC/804812" TargetMode="External"/><Relationship Id="rId2" Type="http://schemas.openxmlformats.org/officeDocument/2006/relationships/numbering" Target="numbering.xml"/><Relationship Id="rId16" Type="http://schemas.openxmlformats.org/officeDocument/2006/relationships/hyperlink" Target="https://www.digikey.com/en/products/detail/sullins-connector-solutions/NPPN101BFCN-RC/804812" TargetMode="External"/><Relationship Id="rId20" Type="http://schemas.openxmlformats.org/officeDocument/2006/relationships/hyperlink" Target="https://www.sparkfun.com/products/11812?_ga=2.31523646.1807256704.1633483130-1997756260.1628974791" TargetMode="External"/><Relationship Id="rId29" Type="http://schemas.openxmlformats.org/officeDocument/2006/relationships/hyperlink" Target="https://www.amazon.com/dp/B07WC75PNZ/ref=sspa_dk_detail_0?psc=1&amp;pd_rd_i=B07WC75PNZ&amp;pd_rd_w=o0cho&amp;pf_rd_p=887084a2-5c34-4113-a4f8-b7947847c308&amp;pd_rd_wg=bwHJD&amp;pf_rd_r=9904HW42C811R2MREC0W&amp;pd_rd_r=a8da8e88-bcec-4e44-ad89-39f7fda186da&amp;spLa=ZW5jcnlwdGVkUXVhbGlmaWVyPUE3T0lSVk1PRzBPQ1gmZW5jcnlwdGVkSWQ9QTAyNjU1OTMzOVBGVEtIUDNNRUpQJmVuY3J5cHRlZEFkSWQ9QTA4MzkxMjgzUFI4QlpNN1MxNFRPJndpZGdldE5hbWU9c3BfZGV0YWlsJmFjdGlvbj1jbGlja1JlZGlyZWN0JmRvTm90TG9nQ2xpY2s9dHJ1ZQ=="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yperlink" Target="https://www.digikey.com/en/products/detail/digi/XBP9B-DMST-002/3594157?WT.z_cid=ref_neda_dkc_buynow_digiintl&amp;utm_source=ecia&amp;utm_medium=aggregator&amp;utm_campaign=digiintl"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www.sparkfun.com/products/15131" TargetMode="External"/><Relationship Id="rId28" Type="http://schemas.openxmlformats.org/officeDocument/2006/relationships/hyperlink" Target="https://www.amazon.com/Nisaea-Extension-Connecting-Extender-Equipment/dp/B07FZZS55F/ref=sr_1_1_sspa?gclid=Cj0KCQjwjOrtBRCcARIsAEq4rW4JC4wVKCsRs-09NLoCoQTOHUcMIC7AiQ2UsJ7xYFBj9IRwFUftkb8aAu-YEALw_wcB&amp;hvadid=174224730184&amp;hvdev=c&amp;hvlocphy=9010932&amp;hvnetw=g&amp;hvpos=1t3&amp;hvqmt=e&amp;hvrand=4207401236651672309&amp;hvtargid=kwd-5269083698&amp;hydadcr=19133_9441234&amp;keywords=rp-sma+extension+cable&amp;qid=1572567489&amp;sr=8-1-spons&amp;psc=1&amp;spLa=ZW5jcnlwdGVkUXVhbGlmaWVyPUExTk9GUDA5NjFWTjNXJmVuY3J5cHRlZElkPUEwMTg0NjA0WEJITVBITlczSVRNJmVuY3J5cHRlZEFkSWQ9QTA0ODYyMTgxMk1TNE9LWjBJSDgyJndpZGdldE5hbWU9c3BfYXRmJmFjdGlvbj1jbGlja1JlZGlyZWN0JmRvTm90TG9nQ2xpY2s9dHJ1ZQ==" TargetMode="External"/><Relationship Id="rId10" Type="http://schemas.openxmlformats.org/officeDocument/2006/relationships/hyperlink" Target="https://www.digi.com/products/embedded-systems/digi-xbee/rf-modules/sub-1-ghz-rf-modules/xbee-pro-xsc" TargetMode="Externa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s://www.pjrc.com/store/teensy40_pins.html" TargetMode="External"/><Relationship Id="rId22" Type="http://schemas.openxmlformats.org/officeDocument/2006/relationships/image" Target="media/image5.png"/><Relationship Id="rId27" Type="http://schemas.openxmlformats.org/officeDocument/2006/relationships/hyperlink" Target="https://www.sparkfun.com/products/8276" TargetMode="External"/><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hell\Documents\GTORDocumentation\02%20-%20Documentation%20Templates\Documentation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CDF52-8EC7-4881-B70F-61A9265EA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Documentation_Template.dotx</Template>
  <TotalTime>754</TotalTime>
  <Pages>11</Pages>
  <Words>2178</Words>
  <Characters>12415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Hellrigel</dc:creator>
  <cp:keywords/>
  <dc:description/>
  <cp:lastModifiedBy>Hellrigel, Andrew T</cp:lastModifiedBy>
  <cp:revision>6</cp:revision>
  <cp:lastPrinted>2020-06-06T23:39:00Z</cp:lastPrinted>
  <dcterms:created xsi:type="dcterms:W3CDTF">2021-10-06T02:39:00Z</dcterms:created>
  <dcterms:modified xsi:type="dcterms:W3CDTF">2021-11-05T17:29:00Z</dcterms:modified>
</cp:coreProperties>
</file>